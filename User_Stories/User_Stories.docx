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81333" w14:textId="77777777" w:rsidR="006076B0" w:rsidRPr="000342AB" w:rsidRDefault="00085FB1">
      <w:pPr>
        <w:pStyle w:val="Title"/>
        <w:rPr>
          <w:rFonts w:ascii="Helvetica" w:hAnsi="Helvetica"/>
          <w:color w:val="2E4A86"/>
          <w:sz w:val="32"/>
        </w:rPr>
      </w:pPr>
      <w:r w:rsidRPr="000342AB">
        <w:rPr>
          <w:rFonts w:ascii="Helvetica" w:hAnsi="Helvetica"/>
          <w:color w:val="2E4A86"/>
          <w:sz w:val="52"/>
        </w:rPr>
        <w:t>User Stories</w:t>
      </w:r>
      <w:r w:rsidRPr="000342AB">
        <w:rPr>
          <w:rFonts w:ascii="Helvetica" w:hAnsi="Helvetica"/>
          <w:color w:val="2E4A86"/>
          <w:sz w:val="52"/>
        </w:rPr>
        <w:br/>
      </w:r>
      <w:r w:rsidR="000342AB" w:rsidRPr="000342AB">
        <w:rPr>
          <w:rFonts w:ascii="Helvetica" w:hAnsi="Helvetica"/>
          <w:color w:val="2E4A86"/>
          <w:sz w:val="32"/>
        </w:rPr>
        <w:t>Streaming Media Servers – Lecture</w:t>
      </w:r>
    </w:p>
    <w:p w14:paraId="3C557A59" w14:textId="77777777" w:rsidR="000342AB" w:rsidRPr="000342AB" w:rsidRDefault="000342AB">
      <w:pPr>
        <w:pStyle w:val="Title"/>
        <w:rPr>
          <w:rFonts w:ascii="Helvetica" w:hAnsi="Helvetica"/>
          <w:color w:val="2E4A86"/>
          <w:sz w:val="32"/>
        </w:rPr>
      </w:pPr>
      <w:r w:rsidRPr="000342AB">
        <w:rPr>
          <w:rFonts w:ascii="Helvetica" w:hAnsi="Helvetica"/>
          <w:color w:val="2E4A86"/>
          <w:sz w:val="32"/>
        </w:rPr>
        <w:t>Prof. Mark Michon</w:t>
      </w:r>
    </w:p>
    <w:p w14:paraId="36438013" w14:textId="1D814C3D" w:rsidR="006076B0" w:rsidRPr="000342AB" w:rsidRDefault="00DC0B9E" w:rsidP="000342AB">
      <w:pPr>
        <w:pStyle w:val="Heading1"/>
        <w:rPr>
          <w:rFonts w:ascii="Helvetica" w:hAnsi="Helvetica"/>
          <w:sz w:val="32"/>
        </w:rPr>
      </w:pPr>
      <w:r>
        <w:rPr>
          <w:rFonts w:ascii="Helvetica" w:hAnsi="Helvetica"/>
          <w:color w:val="7C9449"/>
          <w:sz w:val="32"/>
        </w:rPr>
        <w:t>Kelly Trahan</w:t>
      </w:r>
    </w:p>
    <w:p w14:paraId="56952747" w14:textId="0EF8652D" w:rsidR="006076B0" w:rsidRDefault="00DC0B9E">
      <w:pPr>
        <w:rPr>
          <w:rFonts w:ascii="Helvetica" w:hAnsi="Helvetica"/>
        </w:rPr>
      </w:pPr>
      <w:r>
        <w:rPr>
          <w:rFonts w:ascii="Helvetica" w:hAnsi="Helvetica"/>
        </w:rPr>
        <w:t>As the general manager for STILES Property Management firm</w:t>
      </w:r>
      <w:r w:rsidR="009D58B8" w:rsidRPr="009D58B8">
        <w:rPr>
          <w:rFonts w:ascii="Helvetica" w:hAnsi="Helvetica"/>
        </w:rPr>
        <w:t xml:space="preserve">, I want to </w:t>
      </w:r>
      <w:r>
        <w:rPr>
          <w:rFonts w:ascii="Helvetica" w:hAnsi="Helvetica"/>
        </w:rPr>
        <w:t>find a program or app that helps me organize myself for future business trips</w:t>
      </w:r>
      <w:r w:rsidR="009D58B8" w:rsidRPr="009D58B8">
        <w:rPr>
          <w:rFonts w:ascii="Helvetica" w:hAnsi="Helvetica"/>
        </w:rPr>
        <w:t xml:space="preserve"> so that I </w:t>
      </w:r>
      <w:r>
        <w:rPr>
          <w:rFonts w:ascii="Helvetica" w:hAnsi="Helvetica"/>
        </w:rPr>
        <w:t>don’t have to waste time getting supplies unnecessarily when away from home because time is definitely money in my industry.</w:t>
      </w:r>
    </w:p>
    <w:p w14:paraId="1802798E" w14:textId="06B58253" w:rsidR="002E7D01" w:rsidRPr="000342AB" w:rsidRDefault="00DC0B9E" w:rsidP="002E7D01">
      <w:pPr>
        <w:pStyle w:val="Heading1"/>
        <w:rPr>
          <w:rFonts w:ascii="Helvetica" w:hAnsi="Helvetica"/>
          <w:sz w:val="32"/>
        </w:rPr>
      </w:pPr>
      <w:r>
        <w:rPr>
          <w:rFonts w:ascii="Helvetica" w:hAnsi="Helvetica"/>
          <w:color w:val="7C9449"/>
          <w:sz w:val="32"/>
        </w:rPr>
        <w:t>Eduardo Mesa</w:t>
      </w:r>
    </w:p>
    <w:p w14:paraId="31FDFB4D" w14:textId="0FA6B1AA" w:rsidR="002E7D01" w:rsidRDefault="002E7D01" w:rsidP="002E7D01">
      <w:pPr>
        <w:rPr>
          <w:rFonts w:ascii="Helvetica" w:hAnsi="Helvetica"/>
        </w:rPr>
      </w:pPr>
      <w:r w:rsidRPr="009D58B8">
        <w:rPr>
          <w:rFonts w:ascii="Helvetica" w:hAnsi="Helvetica"/>
        </w:rPr>
        <w:t xml:space="preserve">As a </w:t>
      </w:r>
      <w:r w:rsidR="00DC0B9E">
        <w:rPr>
          <w:rFonts w:ascii="Helvetica" w:hAnsi="Helvetica"/>
        </w:rPr>
        <w:t>retired businessman</w:t>
      </w:r>
      <w:r w:rsidRPr="009D58B8">
        <w:rPr>
          <w:rFonts w:ascii="Helvetica" w:hAnsi="Helvetica"/>
        </w:rPr>
        <w:t xml:space="preserve">, I want to </w:t>
      </w:r>
      <w:r w:rsidR="00DC0B9E">
        <w:rPr>
          <w:rFonts w:ascii="Helvetica" w:hAnsi="Helvetica"/>
        </w:rPr>
        <w:t xml:space="preserve">be able to confidently pack our bags with the help of my wife </w:t>
      </w:r>
      <w:r w:rsidRPr="009D58B8">
        <w:rPr>
          <w:rFonts w:ascii="Helvetica" w:hAnsi="Helvetica"/>
        </w:rPr>
        <w:t xml:space="preserve">so that </w:t>
      </w:r>
      <w:r w:rsidR="00DC0B9E">
        <w:rPr>
          <w:rFonts w:ascii="Helvetica" w:hAnsi="Helvetica"/>
        </w:rPr>
        <w:t xml:space="preserve">we can really enjoy and take advantage of our time together while on the vacations we never took. </w:t>
      </w:r>
    </w:p>
    <w:p w14:paraId="779E9415" w14:textId="2016A653" w:rsidR="002E7D01" w:rsidRPr="000342AB" w:rsidRDefault="002E7D01" w:rsidP="002E7D01">
      <w:pPr>
        <w:pStyle w:val="Heading1"/>
        <w:rPr>
          <w:rFonts w:ascii="Helvetica" w:hAnsi="Helvetica"/>
          <w:sz w:val="32"/>
        </w:rPr>
      </w:pPr>
      <w:r>
        <w:rPr>
          <w:rFonts w:ascii="Helvetica" w:hAnsi="Helvetica"/>
          <w:color w:val="7C9449"/>
          <w:sz w:val="32"/>
        </w:rPr>
        <w:t xml:space="preserve">Vanessa </w:t>
      </w:r>
      <w:r w:rsidR="00DC0B9E">
        <w:rPr>
          <w:rFonts w:ascii="Helvetica" w:hAnsi="Helvetica"/>
          <w:color w:val="7C9449"/>
          <w:sz w:val="32"/>
        </w:rPr>
        <w:t>Lopez</w:t>
      </w:r>
    </w:p>
    <w:p w14:paraId="19A3E50A" w14:textId="54E10BA8" w:rsidR="002E7D01" w:rsidRDefault="002E7D01" w:rsidP="002E7D01">
      <w:pPr>
        <w:rPr>
          <w:rFonts w:ascii="Helvetica" w:hAnsi="Helvetica"/>
        </w:rPr>
      </w:pPr>
      <w:r w:rsidRPr="009D58B8">
        <w:rPr>
          <w:rFonts w:ascii="Helvetica" w:hAnsi="Helvetica"/>
        </w:rPr>
        <w:t xml:space="preserve">As a </w:t>
      </w:r>
      <w:r w:rsidR="00DC0B9E">
        <w:rPr>
          <w:rFonts w:ascii="Helvetica" w:hAnsi="Helvetica"/>
        </w:rPr>
        <w:t>mother of five growing boys and devoted wife to a hardworking man</w:t>
      </w:r>
      <w:r w:rsidRPr="009D58B8">
        <w:rPr>
          <w:rFonts w:ascii="Helvetica" w:hAnsi="Helvetica"/>
        </w:rPr>
        <w:t xml:space="preserve">, I want to </w:t>
      </w:r>
      <w:r w:rsidR="00DC0B9E">
        <w:rPr>
          <w:rFonts w:ascii="Helvetica" w:hAnsi="Helvetica"/>
        </w:rPr>
        <w:t xml:space="preserve">find some way of making sure I don’t forget anything even in the most chaotic of times so that my kids don’t have to pay for my mistakes and we can enjoy quality time when on family trips no matter how short they may be. </w:t>
      </w:r>
      <w:bookmarkStart w:id="0" w:name="_GoBack"/>
      <w:bookmarkEnd w:id="0"/>
    </w:p>
    <w:p w14:paraId="732CC806" w14:textId="77777777" w:rsidR="002E7D01" w:rsidRDefault="002E7D01">
      <w:pPr>
        <w:rPr>
          <w:rFonts w:ascii="Helvetica" w:hAnsi="Helvetica"/>
        </w:rPr>
      </w:pPr>
    </w:p>
    <w:p w14:paraId="5CF8EC04" w14:textId="77777777" w:rsidR="002E7D01" w:rsidRDefault="002E7D01">
      <w:pPr>
        <w:rPr>
          <w:rFonts w:ascii="Helvetica" w:hAnsi="Helvetica"/>
        </w:rPr>
      </w:pPr>
    </w:p>
    <w:p w14:paraId="3310A87C" w14:textId="77777777" w:rsidR="009D58B8" w:rsidRPr="00085FB1" w:rsidRDefault="009D58B8">
      <w:pPr>
        <w:rPr>
          <w:rFonts w:ascii="Helvetica" w:hAnsi="Helvetica"/>
        </w:rPr>
      </w:pPr>
    </w:p>
    <w:sectPr w:rsidR="009D58B8" w:rsidRPr="00085FB1" w:rsidSect="000342AB">
      <w:headerReference w:type="default" r:id="rId8"/>
      <w:footerReference w:type="even" r:id="rId9"/>
      <w:footerReference w:type="default" r:id="rId10"/>
      <w:headerReference w:type="first" r:id="rId11"/>
      <w:pgSz w:w="12240" w:h="15840"/>
      <w:pgMar w:top="1080" w:right="864" w:bottom="1584"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36BBD" w14:textId="77777777" w:rsidR="006B2045" w:rsidRDefault="006B2045">
      <w:pPr>
        <w:spacing w:after="0" w:line="240" w:lineRule="auto"/>
      </w:pPr>
      <w:r>
        <w:separator/>
      </w:r>
    </w:p>
  </w:endnote>
  <w:endnote w:type="continuationSeparator" w:id="0">
    <w:p w14:paraId="1E6196A4" w14:textId="77777777" w:rsidR="006B2045" w:rsidRDefault="006B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8E8CB" w14:textId="77777777" w:rsidR="000342AB" w:rsidRDefault="000342AB" w:rsidP="00D25C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978019" w14:textId="77777777" w:rsidR="000342AB" w:rsidRDefault="000342AB" w:rsidP="000342A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20154" w14:textId="77777777" w:rsidR="000342AB" w:rsidRDefault="000342AB" w:rsidP="00D25CF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B9E">
      <w:rPr>
        <w:rStyle w:val="PageNumber"/>
        <w:noProof/>
      </w:rPr>
      <w:t>1</w:t>
    </w:r>
    <w:r>
      <w:rPr>
        <w:rStyle w:val="PageNumber"/>
      </w:rPr>
      <w:fldChar w:fldCharType="end"/>
    </w:r>
  </w:p>
  <w:p w14:paraId="03B9CB09" w14:textId="77777777" w:rsidR="006076B0" w:rsidRDefault="006076B0" w:rsidP="000342AB">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F748B" w14:textId="77777777" w:rsidR="006B2045" w:rsidRDefault="006B2045">
      <w:pPr>
        <w:spacing w:after="0" w:line="240" w:lineRule="auto"/>
      </w:pPr>
      <w:r>
        <w:separator/>
      </w:r>
    </w:p>
  </w:footnote>
  <w:footnote w:type="continuationSeparator" w:id="0">
    <w:p w14:paraId="63FF3C11" w14:textId="77777777" w:rsidR="006B2045" w:rsidRDefault="006B20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9BA8" w14:textId="380D02B7" w:rsidR="004868FE" w:rsidRDefault="006B2045" w:rsidP="004868FE">
    <w:pPr>
      <w:pStyle w:val="Header"/>
      <w:jc w:val="right"/>
      <w:rPr>
        <w:color w:val="4F81BD" w:themeColor="accent1"/>
      </w:rPr>
    </w:pPr>
    <w:sdt>
      <w:sdtPr>
        <w:rPr>
          <w:color w:val="4F81BD" w:themeColor="accent1"/>
          <w:sz w:val="21"/>
          <w:vertAlign w:val="superscript"/>
        </w:rPr>
        <w:alias w:val="Title"/>
        <w:tag w:val=""/>
        <w:id w:val="1873111631"/>
        <w:placeholder>
          <w:docPart w:val="29ABCDA9AA616D4DA5BE9D374C25A250"/>
        </w:placeholder>
        <w:dataBinding w:prefixMappings="xmlns:ns0='http://purl.org/dc/elements/1.1/' xmlns:ns1='http://schemas.openxmlformats.org/package/2006/metadata/core-properties' " w:xpath="/ns1:coreProperties[1]/ns0:title[1]" w:storeItemID="{6C3C8BC8-F283-45AE-878A-BAB7291924A1}"/>
        <w:text/>
      </w:sdtPr>
      <w:sdtEndPr/>
      <w:sdtContent>
        <w:r w:rsidR="004868FE">
          <w:rPr>
            <w:color w:val="4F81BD" w:themeColor="accent1"/>
            <w:sz w:val="21"/>
            <w:vertAlign w:val="superscript"/>
          </w:rPr>
          <w:t>September 11, 2016</w:t>
        </w:r>
      </w:sdtContent>
    </w:sdt>
    <w:r w:rsidR="004868FE">
      <w:rPr>
        <w:color w:val="4F81BD" w:themeColor="accent1"/>
      </w:rPr>
      <w:t xml:space="preserve"> | </w:t>
    </w:r>
    <w:sdt>
      <w:sdtPr>
        <w:rPr>
          <w:color w:val="4F81BD" w:themeColor="accent1"/>
        </w:rPr>
        <w:alias w:val="Author"/>
        <w:tag w:val=""/>
        <w:id w:val="-1303773783"/>
        <w:placeholder>
          <w:docPart w:val="023BD2917E3FB440A1618D33A7A4101A"/>
        </w:placeholder>
        <w:dataBinding w:prefixMappings="xmlns:ns0='http://purl.org/dc/elements/1.1/' xmlns:ns1='http://schemas.openxmlformats.org/package/2006/metadata/core-properties' " w:xpath="/ns1:coreProperties[1]/ns0:creator[1]" w:storeItemID="{6C3C8BC8-F283-45AE-878A-BAB7291924A1}"/>
        <w:text/>
      </w:sdtPr>
      <w:sdtEndPr/>
      <w:sdtContent>
        <w:r w:rsidR="004868FE">
          <w:rPr>
            <w:color w:val="4F81BD" w:themeColor="accent1"/>
          </w:rPr>
          <w:t>Shaun Rogers</w:t>
        </w:r>
      </w:sdtContent>
    </w:sdt>
  </w:p>
  <w:p w14:paraId="1F907F8B" w14:textId="77777777" w:rsidR="004868FE" w:rsidRDefault="004868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125B7" w14:textId="77777777" w:rsidR="00085FB1" w:rsidRPr="00085FB1" w:rsidRDefault="006B2045" w:rsidP="00085FB1">
    <w:pPr>
      <w:pStyle w:val="Header"/>
      <w:jc w:val="right"/>
      <w:rPr>
        <w:rFonts w:ascii="Helvetica" w:hAnsi="Helvetica"/>
        <w:color w:val="2E4A86"/>
      </w:rPr>
    </w:pPr>
    <w:sdt>
      <w:sdtPr>
        <w:rPr>
          <w:rFonts w:ascii="Helvetica" w:hAnsi="Helvetica"/>
          <w:color w:val="2E4A86"/>
          <w:sz w:val="21"/>
          <w:vertAlign w:val="superscript"/>
        </w:rPr>
        <w:alias w:val="Title"/>
        <w:tag w:val=""/>
        <w:id w:val="664756013"/>
        <w:placeholder>
          <w:docPart w:val="4725A0045ACA5443ADCF3D56AD0C8AE7"/>
        </w:placeholder>
        <w:dataBinding w:prefixMappings="xmlns:ns0='http://purl.org/dc/elements/1.1/' xmlns:ns1='http://schemas.openxmlformats.org/package/2006/metadata/core-properties' " w:xpath="/ns1:coreProperties[1]/ns0:title[1]" w:storeItemID="{6C3C8BC8-F283-45AE-878A-BAB7291924A1}"/>
        <w:text/>
      </w:sdtPr>
      <w:sdtEndPr/>
      <w:sdtContent>
        <w:r w:rsidR="00085FB1" w:rsidRPr="00085FB1">
          <w:rPr>
            <w:rFonts w:ascii="Helvetica" w:hAnsi="Helvetica"/>
            <w:color w:val="2E4A86"/>
            <w:sz w:val="21"/>
            <w:vertAlign w:val="superscript"/>
          </w:rPr>
          <w:t>September 11, 2016</w:t>
        </w:r>
      </w:sdtContent>
    </w:sdt>
    <w:r w:rsidR="00085FB1" w:rsidRPr="00085FB1">
      <w:rPr>
        <w:rFonts w:ascii="Helvetica" w:hAnsi="Helvetica"/>
        <w:color w:val="2E4A86"/>
      </w:rPr>
      <w:t xml:space="preserve"> | </w:t>
    </w:r>
    <w:sdt>
      <w:sdtPr>
        <w:rPr>
          <w:rFonts w:ascii="Helvetica" w:hAnsi="Helvetica"/>
          <w:color w:val="2E4A86"/>
        </w:rPr>
        <w:alias w:val="Author"/>
        <w:tag w:val=""/>
        <w:id w:val="-1677181147"/>
        <w:placeholder>
          <w:docPart w:val="FA1DAEAA1092814AA97B48325936A1A8"/>
        </w:placeholder>
        <w:dataBinding w:prefixMappings="xmlns:ns0='http://purl.org/dc/elements/1.1/' xmlns:ns1='http://schemas.openxmlformats.org/package/2006/metadata/core-properties' " w:xpath="/ns1:coreProperties[1]/ns0:creator[1]" w:storeItemID="{6C3C8BC8-F283-45AE-878A-BAB7291924A1}"/>
        <w:text/>
      </w:sdtPr>
      <w:sdtEndPr/>
      <w:sdtContent>
        <w:r w:rsidR="00085FB1" w:rsidRPr="00085FB1">
          <w:rPr>
            <w:rFonts w:ascii="Helvetica" w:hAnsi="Helvetica"/>
            <w:color w:val="2E4A86"/>
          </w:rPr>
          <w:t>Shaun Rogers</w:t>
        </w:r>
      </w:sdtContent>
    </w:sdt>
  </w:p>
  <w:p w14:paraId="3100A018" w14:textId="77777777" w:rsidR="00085FB1" w:rsidRDefault="00085F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B1"/>
    <w:rsid w:val="000342AB"/>
    <w:rsid w:val="00085FB1"/>
    <w:rsid w:val="002E7D01"/>
    <w:rsid w:val="004868FE"/>
    <w:rsid w:val="006076B0"/>
    <w:rsid w:val="006A1B94"/>
    <w:rsid w:val="006B2045"/>
    <w:rsid w:val="006C61C2"/>
    <w:rsid w:val="0080526A"/>
    <w:rsid w:val="009D58B8"/>
    <w:rsid w:val="00A9542F"/>
    <w:rsid w:val="00AD02E1"/>
    <w:rsid w:val="00DC0B9E"/>
    <w:rsid w:val="00E0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25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071C3"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265898"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4F81BD"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4F81BD"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4F81BD"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4F81BD"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4F81BD"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4F81BD" w:themeColor="accent1"/>
      </w:pBdr>
      <w:spacing w:after="400" w:line="240" w:lineRule="auto"/>
      <w:contextualSpacing/>
    </w:pPr>
    <w:rPr>
      <w:rFonts w:asciiTheme="majorHAnsi" w:eastAsiaTheme="majorEastAsia" w:hAnsiTheme="majorHAnsi" w:cstheme="majorBidi"/>
      <w:b/>
      <w:color w:val="265898"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265898"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5898"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4F81BD"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4F81BD"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F81BD"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4F81BD" w:themeColor="accent1"/>
      <w:sz w:val="34"/>
      <w:szCs w:val="22"/>
    </w:rPr>
  </w:style>
  <w:style w:type="character" w:customStyle="1" w:styleId="SubtitleChar">
    <w:name w:val="Subtitle Char"/>
    <w:basedOn w:val="DefaultParagraphFont"/>
    <w:link w:val="Subtitle"/>
    <w:uiPriority w:val="11"/>
    <w:semiHidden/>
    <w:rPr>
      <w:rFonts w:eastAsiaTheme="minorEastAsia"/>
      <w:color w:val="4F81BD" w:themeColor="accent1"/>
      <w:sz w:val="34"/>
      <w:szCs w:val="22"/>
    </w:rPr>
  </w:style>
  <w:style w:type="character" w:styleId="SubtleEmphasis">
    <w:name w:val="Subtle Emphasis"/>
    <w:basedOn w:val="DefaultParagraphFont"/>
    <w:uiPriority w:val="19"/>
    <w:semiHidden/>
    <w:unhideWhenUsed/>
    <w:qFormat/>
    <w:rPr>
      <w:i/>
      <w:iCs/>
      <w:color w:val="3071C3" w:themeColor="text2" w:themeTint="BF"/>
    </w:rPr>
  </w:style>
  <w:style w:type="character" w:styleId="IntenseEmphasis">
    <w:name w:val="Intense Emphasis"/>
    <w:basedOn w:val="DefaultParagraphFont"/>
    <w:uiPriority w:val="21"/>
    <w:semiHidden/>
    <w:unhideWhenUsed/>
    <w:qFormat/>
    <w:rPr>
      <w:b/>
      <w:i/>
      <w:iCs/>
      <w:color w:val="265898" w:themeColor="text2" w:themeTint="E6"/>
    </w:rPr>
  </w:style>
  <w:style w:type="character" w:styleId="Strong">
    <w:name w:val="Strong"/>
    <w:basedOn w:val="DefaultParagraphFont"/>
    <w:uiPriority w:val="22"/>
    <w:semiHidden/>
    <w:unhideWhenUsed/>
    <w:qFormat/>
    <w:rPr>
      <w:b/>
      <w:bCs/>
      <w:color w:val="3071C3"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265898" w:themeColor="text2" w:themeTint="E6"/>
      <w:sz w:val="34"/>
    </w:rPr>
  </w:style>
  <w:style w:type="character" w:customStyle="1" w:styleId="IntenseQuoteChar">
    <w:name w:val="Intense Quote Char"/>
    <w:basedOn w:val="DefaultParagraphFont"/>
    <w:link w:val="IntenseQuote"/>
    <w:uiPriority w:val="30"/>
    <w:semiHidden/>
    <w:rPr>
      <w:b/>
      <w:i/>
      <w:iCs/>
      <w:color w:val="265898" w:themeColor="text2" w:themeTint="E6"/>
      <w:sz w:val="34"/>
    </w:rPr>
  </w:style>
  <w:style w:type="character" w:styleId="SubtleReference">
    <w:name w:val="Subtle Reference"/>
    <w:basedOn w:val="DefaultParagraphFont"/>
    <w:uiPriority w:val="31"/>
    <w:semiHidden/>
    <w:unhideWhenUsed/>
    <w:qFormat/>
    <w:rPr>
      <w:caps/>
      <w:smallCaps w:val="0"/>
      <w:color w:val="3071C3" w:themeColor="text2" w:themeTint="BF"/>
    </w:rPr>
  </w:style>
  <w:style w:type="character" w:styleId="IntenseReference">
    <w:name w:val="Intense Reference"/>
    <w:basedOn w:val="DefaultParagraphFont"/>
    <w:uiPriority w:val="32"/>
    <w:semiHidden/>
    <w:unhideWhenUsed/>
    <w:qFormat/>
    <w:rPr>
      <w:b/>
      <w:bCs/>
      <w:caps/>
      <w:smallCaps w:val="0"/>
      <w:color w:val="3071C3"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rsid w:val="0003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haunRogers1/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25A0045ACA5443ADCF3D56AD0C8AE7"/>
        <w:category>
          <w:name w:val="General"/>
          <w:gallery w:val="placeholder"/>
        </w:category>
        <w:types>
          <w:type w:val="bbPlcHdr"/>
        </w:types>
        <w:behaviors>
          <w:behavior w:val="content"/>
        </w:behaviors>
        <w:guid w:val="{07FD1E10-44C7-B248-82E2-D96D20DD8259}"/>
      </w:docPartPr>
      <w:docPartBody>
        <w:p w:rsidR="00301D2A" w:rsidRDefault="00DE3069" w:rsidP="00DE3069">
          <w:pPr>
            <w:pStyle w:val="4725A0045ACA5443ADCF3D56AD0C8AE7"/>
          </w:pPr>
          <w:r>
            <w:rPr>
              <w:color w:val="5B9BD5" w:themeColor="accent1"/>
            </w:rPr>
            <w:t>[Document title]</w:t>
          </w:r>
        </w:p>
      </w:docPartBody>
    </w:docPart>
    <w:docPart>
      <w:docPartPr>
        <w:name w:val="FA1DAEAA1092814AA97B48325936A1A8"/>
        <w:category>
          <w:name w:val="General"/>
          <w:gallery w:val="placeholder"/>
        </w:category>
        <w:types>
          <w:type w:val="bbPlcHdr"/>
        </w:types>
        <w:behaviors>
          <w:behavior w:val="content"/>
        </w:behaviors>
        <w:guid w:val="{FEF66D79-C30A-0E4D-9CA2-6A2926AF6E0A}"/>
      </w:docPartPr>
      <w:docPartBody>
        <w:p w:rsidR="00301D2A" w:rsidRDefault="00DE3069" w:rsidP="00DE3069">
          <w:pPr>
            <w:pStyle w:val="FA1DAEAA1092814AA97B48325936A1A8"/>
          </w:pPr>
          <w:r>
            <w:t>[Author Name]</w:t>
          </w:r>
        </w:p>
      </w:docPartBody>
    </w:docPart>
    <w:docPart>
      <w:docPartPr>
        <w:name w:val="29ABCDA9AA616D4DA5BE9D374C25A250"/>
        <w:category>
          <w:name w:val="General"/>
          <w:gallery w:val="placeholder"/>
        </w:category>
        <w:types>
          <w:type w:val="bbPlcHdr"/>
        </w:types>
        <w:behaviors>
          <w:behavior w:val="content"/>
        </w:behaviors>
        <w:guid w:val="{B7C49F0B-E1F3-2E4D-8E16-E800C8486EF2}"/>
      </w:docPartPr>
      <w:docPartBody>
        <w:p w:rsidR="00F37D71" w:rsidRDefault="00301D2A" w:rsidP="00301D2A">
          <w:pPr>
            <w:pStyle w:val="29ABCDA9AA616D4DA5BE9D374C25A250"/>
          </w:pPr>
          <w:r>
            <w:rPr>
              <w:color w:val="5B9BD5" w:themeColor="accent1"/>
            </w:rPr>
            <w:t>[Document title]</w:t>
          </w:r>
        </w:p>
      </w:docPartBody>
    </w:docPart>
    <w:docPart>
      <w:docPartPr>
        <w:name w:val="023BD2917E3FB440A1618D33A7A4101A"/>
        <w:category>
          <w:name w:val="General"/>
          <w:gallery w:val="placeholder"/>
        </w:category>
        <w:types>
          <w:type w:val="bbPlcHdr"/>
        </w:types>
        <w:behaviors>
          <w:behavior w:val="content"/>
        </w:behaviors>
        <w:guid w:val="{3E6EE332-3B67-6B40-B206-EE77F5892524}"/>
      </w:docPartPr>
      <w:docPartBody>
        <w:p w:rsidR="00F37D71" w:rsidRDefault="00301D2A" w:rsidP="00301D2A">
          <w:pPr>
            <w:pStyle w:val="023BD2917E3FB440A1618D33A7A4101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69"/>
    <w:rsid w:val="000074A2"/>
    <w:rsid w:val="00190B29"/>
    <w:rsid w:val="00301D2A"/>
    <w:rsid w:val="00DC5306"/>
    <w:rsid w:val="00DE3069"/>
    <w:rsid w:val="00F3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83FAA991B89439C3EC3C7C6F15DD5">
    <w:name w:val="53D83FAA991B89439C3EC3C7C6F15DD5"/>
  </w:style>
  <w:style w:type="paragraph" w:customStyle="1" w:styleId="873F05CE96F40947A77396265BA62D56">
    <w:name w:val="873F05CE96F40947A77396265BA62D56"/>
  </w:style>
  <w:style w:type="paragraph" w:customStyle="1" w:styleId="676D49A8AAE4384AB72FC146421BF2B8">
    <w:name w:val="676D49A8AAE4384AB72FC146421BF2B8"/>
  </w:style>
  <w:style w:type="paragraph" w:customStyle="1" w:styleId="774CDF7D5F314149A7B14487A7C0317F">
    <w:name w:val="774CDF7D5F314149A7B14487A7C0317F"/>
  </w:style>
  <w:style w:type="paragraph" w:customStyle="1" w:styleId="4725A0045ACA5443ADCF3D56AD0C8AE7">
    <w:name w:val="4725A0045ACA5443ADCF3D56AD0C8AE7"/>
    <w:rsid w:val="00DE3069"/>
  </w:style>
  <w:style w:type="paragraph" w:customStyle="1" w:styleId="FA1DAEAA1092814AA97B48325936A1A8">
    <w:name w:val="FA1DAEAA1092814AA97B48325936A1A8"/>
    <w:rsid w:val="00DE3069"/>
  </w:style>
  <w:style w:type="paragraph" w:customStyle="1" w:styleId="29ABCDA9AA616D4DA5BE9D374C25A250">
    <w:name w:val="29ABCDA9AA616D4DA5BE9D374C25A250"/>
    <w:rsid w:val="00301D2A"/>
  </w:style>
  <w:style w:type="paragraph" w:customStyle="1" w:styleId="023BD2917E3FB440A1618D33A7A4101A">
    <w:name w:val="023BD2917E3FB440A1618D33A7A4101A"/>
    <w:rsid w:val="003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D598540-D10F-B54C-9BE6-147E318E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65</TotalTime>
  <Pages>1</Pages>
  <Words>134</Words>
  <Characters>766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September 11, 2016</vt:lpstr>
    </vt:vector>
  </TitlesOfParts>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11, 2016</dc:title>
  <dc:subject/>
  <dc:creator>Shaun Rogers</dc:creator>
  <cp:keywords/>
  <dc:description/>
  <cp:lastModifiedBy>Shaun Rogers</cp:lastModifiedBy>
  <cp:revision>4</cp:revision>
  <dcterms:created xsi:type="dcterms:W3CDTF">2016-09-11T15:30:00Z</dcterms:created>
  <dcterms:modified xsi:type="dcterms:W3CDTF">2016-09-11T20:11:00Z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