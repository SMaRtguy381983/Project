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81333" w14:textId="5214BD60" w:rsidR="006076B0" w:rsidRPr="001A6903" w:rsidRDefault="00085FB1">
      <w:pPr>
        <w:pStyle w:val="Title"/>
        <w:rPr>
          <w:rFonts w:ascii="Helvetica" w:hAnsi="Helvetica"/>
          <w:color w:val="2E4A86"/>
          <w:sz w:val="21"/>
        </w:rPr>
      </w:pPr>
      <w:r w:rsidRPr="001A6903">
        <w:rPr>
          <w:rFonts w:ascii="Helvetica" w:hAnsi="Helvetica"/>
          <w:color w:val="2E4A86"/>
          <w:sz w:val="36"/>
        </w:rPr>
        <w:t xml:space="preserve">User </w:t>
      </w:r>
      <w:r w:rsidR="00C761FF" w:rsidRPr="001A6903">
        <w:rPr>
          <w:rFonts w:ascii="Helvetica" w:hAnsi="Helvetica"/>
          <w:color w:val="2E4A86"/>
          <w:sz w:val="36"/>
        </w:rPr>
        <w:t>Personas</w:t>
      </w:r>
      <w:r w:rsidRPr="001A6903">
        <w:rPr>
          <w:rFonts w:ascii="Helvetica" w:hAnsi="Helvetica"/>
          <w:color w:val="2E4A86"/>
          <w:sz w:val="36"/>
        </w:rPr>
        <w:br/>
      </w:r>
      <w:r w:rsidR="000342AB" w:rsidRPr="001A6903">
        <w:rPr>
          <w:rFonts w:ascii="Helvetica" w:hAnsi="Helvetica"/>
          <w:color w:val="2E4A86"/>
          <w:sz w:val="21"/>
        </w:rPr>
        <w:t>Streaming Media Servers – Lecture</w:t>
      </w:r>
    </w:p>
    <w:p w14:paraId="240689BD" w14:textId="085824DA" w:rsidR="00C761FF" w:rsidRPr="001A6903" w:rsidRDefault="000342AB" w:rsidP="005A7356">
      <w:pPr>
        <w:pStyle w:val="Title"/>
        <w:rPr>
          <w:rFonts w:ascii="Helvetica" w:hAnsi="Helvetica"/>
          <w:color w:val="2E4A86"/>
          <w:sz w:val="21"/>
        </w:rPr>
      </w:pPr>
      <w:r w:rsidRPr="001A6903">
        <w:rPr>
          <w:rFonts w:ascii="Helvetica" w:hAnsi="Helvetica"/>
          <w:color w:val="2E4A86"/>
          <w:sz w:val="21"/>
        </w:rPr>
        <w:t>Prof. Mark Michon</w:t>
      </w:r>
    </w:p>
    <w:tbl>
      <w:tblPr>
        <w:tblStyle w:val="GridTable5Dark-Accent5"/>
        <w:tblW w:w="0" w:type="auto"/>
        <w:shd w:val="clear" w:color="auto" w:fill="7C9449"/>
        <w:tblLook w:val="04A0" w:firstRow="1" w:lastRow="0" w:firstColumn="1" w:lastColumn="0" w:noHBand="0" w:noVBand="1"/>
      </w:tblPr>
      <w:tblGrid>
        <w:gridCol w:w="2519"/>
        <w:gridCol w:w="7983"/>
      </w:tblGrid>
      <w:tr w:rsidR="00C761FF" w:rsidRPr="00C761FF" w14:paraId="441E20CE" w14:textId="77777777" w:rsidTr="00C76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2" w:type="dxa"/>
            <w:gridSpan w:val="2"/>
            <w:shd w:val="clear" w:color="auto" w:fill="7C9449"/>
          </w:tcPr>
          <w:p w14:paraId="66BB8D07" w14:textId="3504AE21" w:rsidR="00C761FF" w:rsidRPr="001A6903" w:rsidRDefault="00C761FF" w:rsidP="00C761FF">
            <w:pPr>
              <w:jc w:val="center"/>
              <w:rPr>
                <w:rFonts w:ascii="Helvetica" w:hAnsi="Helvetica"/>
                <w:color w:val="7C9449"/>
                <w:sz w:val="28"/>
              </w:rPr>
            </w:pPr>
            <w:r w:rsidRPr="001A6903">
              <w:rPr>
                <w:rFonts w:ascii="Helvetica" w:hAnsi="Helvetica"/>
                <w:sz w:val="28"/>
              </w:rPr>
              <w:t>User Persona #1</w:t>
            </w:r>
          </w:p>
        </w:tc>
      </w:tr>
      <w:tr w:rsidR="00C761FF" w:rsidRPr="00C761FF" w14:paraId="75AA9178" w14:textId="77777777" w:rsidTr="00C7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2B6FACA7" w14:textId="0F98FFA8" w:rsidR="00C761FF" w:rsidRPr="00C761FF" w:rsidRDefault="00C761FF" w:rsidP="00DA2296">
            <w:pPr>
              <w:rPr>
                <w:rFonts w:ascii="Helvetica" w:hAnsi="Helvetica"/>
              </w:rPr>
            </w:pPr>
            <w:r w:rsidRPr="00C761FF">
              <w:rPr>
                <w:rFonts w:ascii="Helvetica" w:hAnsi="Helvetica"/>
              </w:rPr>
              <w:t>Persona</w:t>
            </w:r>
          </w:p>
        </w:tc>
        <w:tc>
          <w:tcPr>
            <w:tcW w:w="7983" w:type="dxa"/>
            <w:shd w:val="clear" w:color="auto" w:fill="EFDDB4"/>
          </w:tcPr>
          <w:p w14:paraId="763F4E45" w14:textId="62CCB813" w:rsidR="00C761FF" w:rsidRPr="00C761FF" w:rsidRDefault="00BC1921" w:rsidP="005A7356">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Businesswoman with foreign ties</w:t>
            </w:r>
            <w:r w:rsidR="005A7356">
              <w:rPr>
                <w:rFonts w:ascii="Helvetica" w:hAnsi="Helvetica"/>
                <w:color w:val="323232"/>
              </w:rPr>
              <w:t xml:space="preserve"> </w:t>
            </w:r>
          </w:p>
        </w:tc>
      </w:tr>
      <w:tr w:rsidR="005F36AC" w:rsidRPr="00C761FF" w14:paraId="67B85C5D" w14:textId="77777777" w:rsidTr="00C761FF">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52DD61D1" w14:textId="049B778E" w:rsidR="00C761FF" w:rsidRPr="00C761FF" w:rsidRDefault="00C761FF" w:rsidP="00DA2296">
            <w:pPr>
              <w:rPr>
                <w:rFonts w:ascii="Helvetica" w:hAnsi="Helvetica"/>
              </w:rPr>
            </w:pPr>
            <w:r w:rsidRPr="00C761FF">
              <w:rPr>
                <w:rFonts w:ascii="Helvetica" w:hAnsi="Helvetica"/>
              </w:rPr>
              <w:t>Photo</w:t>
            </w:r>
          </w:p>
        </w:tc>
        <w:tc>
          <w:tcPr>
            <w:tcW w:w="7983" w:type="dxa"/>
            <w:shd w:val="clear" w:color="auto" w:fill="EFDDB4"/>
          </w:tcPr>
          <w:p w14:paraId="11FE66BF" w14:textId="49079E15" w:rsidR="00C761FF" w:rsidRPr="00C761FF" w:rsidRDefault="005A7356" w:rsidP="00DA2296">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noProof/>
                <w:color w:val="323232"/>
                <w:lang w:eastAsia="en-US"/>
              </w:rPr>
              <w:drawing>
                <wp:inline distT="0" distB="0" distL="0" distR="0" wp14:anchorId="0FEB457F" wp14:editId="015A82CA">
                  <wp:extent cx="1475964" cy="1965960"/>
                  <wp:effectExtent l="0" t="0" r="0" b="0"/>
                  <wp:docPr id="1" name="Picture 1" descr="../../../../../../Downloads/11792032_10207222453223075_87370862614094983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1792032_10207222453223075_8737086261409498343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043" cy="1978054"/>
                          </a:xfrm>
                          <a:prstGeom prst="rect">
                            <a:avLst/>
                          </a:prstGeom>
                          <a:noFill/>
                          <a:ln>
                            <a:noFill/>
                          </a:ln>
                        </pic:spPr>
                      </pic:pic>
                    </a:graphicData>
                  </a:graphic>
                </wp:inline>
              </w:drawing>
            </w:r>
          </w:p>
        </w:tc>
      </w:tr>
      <w:tr w:rsidR="005F36AC" w:rsidRPr="00C761FF" w14:paraId="54B7FBC0" w14:textId="77777777" w:rsidTr="00C7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26BC57B8" w14:textId="3042B314" w:rsidR="00C761FF" w:rsidRPr="00C761FF" w:rsidRDefault="00C761FF" w:rsidP="00DA2296">
            <w:pPr>
              <w:rPr>
                <w:rFonts w:ascii="Helvetica" w:hAnsi="Helvetica"/>
              </w:rPr>
            </w:pPr>
            <w:r w:rsidRPr="00C761FF">
              <w:rPr>
                <w:rFonts w:ascii="Helvetica" w:hAnsi="Helvetica"/>
              </w:rPr>
              <w:t>Fictional Name</w:t>
            </w:r>
          </w:p>
        </w:tc>
        <w:tc>
          <w:tcPr>
            <w:tcW w:w="7983" w:type="dxa"/>
            <w:shd w:val="clear" w:color="auto" w:fill="EFDDB4"/>
          </w:tcPr>
          <w:p w14:paraId="227DF1F5" w14:textId="1DC55DFB" w:rsidR="00C761FF" w:rsidRPr="00C761FF" w:rsidRDefault="005A7356" w:rsidP="00DA2296">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Kelly Trahan</w:t>
            </w:r>
          </w:p>
        </w:tc>
      </w:tr>
      <w:tr w:rsidR="005F36AC" w:rsidRPr="00C761FF" w14:paraId="317C0490" w14:textId="77777777" w:rsidTr="00C761FF">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3141D3FC" w14:textId="1E769B81" w:rsidR="00C761FF" w:rsidRPr="00C761FF" w:rsidRDefault="00C761FF" w:rsidP="00DA2296">
            <w:pPr>
              <w:rPr>
                <w:rFonts w:ascii="Helvetica" w:hAnsi="Helvetica"/>
              </w:rPr>
            </w:pPr>
            <w:r w:rsidRPr="00C761FF">
              <w:rPr>
                <w:rFonts w:ascii="Helvetica" w:hAnsi="Helvetica"/>
              </w:rPr>
              <w:t>Job Title</w:t>
            </w:r>
          </w:p>
        </w:tc>
        <w:tc>
          <w:tcPr>
            <w:tcW w:w="7983" w:type="dxa"/>
            <w:shd w:val="clear" w:color="auto" w:fill="EFDDB4"/>
          </w:tcPr>
          <w:p w14:paraId="456E3F37" w14:textId="3F5D79E7" w:rsidR="00C761FF" w:rsidRPr="00C761FF" w:rsidRDefault="005A7356" w:rsidP="005A7356">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 xml:space="preserve">General Manager of </w:t>
            </w:r>
            <w:r>
              <w:rPr>
                <w:rFonts w:ascii="Helvetica" w:hAnsi="Helvetica"/>
                <w:color w:val="323232"/>
              </w:rPr>
              <w:t>STILES</w:t>
            </w:r>
            <w:r>
              <w:rPr>
                <w:rFonts w:ascii="Helvetica" w:hAnsi="Helvetica"/>
                <w:color w:val="323232"/>
              </w:rPr>
              <w:t xml:space="preserve"> Property Management Firm </w:t>
            </w:r>
          </w:p>
        </w:tc>
      </w:tr>
      <w:tr w:rsidR="005F36AC" w:rsidRPr="00C761FF" w14:paraId="6963EC22" w14:textId="77777777" w:rsidTr="00C7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7DC7CB25" w14:textId="33F2E596" w:rsidR="00C761FF" w:rsidRPr="00C761FF" w:rsidRDefault="00C761FF" w:rsidP="00DA2296">
            <w:pPr>
              <w:rPr>
                <w:rFonts w:ascii="Helvetica" w:hAnsi="Helvetica"/>
              </w:rPr>
            </w:pPr>
            <w:r w:rsidRPr="00C761FF">
              <w:rPr>
                <w:rFonts w:ascii="Helvetica" w:hAnsi="Helvetica"/>
              </w:rPr>
              <w:t>Demographics</w:t>
            </w:r>
          </w:p>
        </w:tc>
        <w:tc>
          <w:tcPr>
            <w:tcW w:w="7983" w:type="dxa"/>
            <w:shd w:val="clear" w:color="auto" w:fill="EFDDB4"/>
          </w:tcPr>
          <w:p w14:paraId="41DEA375" w14:textId="0F4D6448" w:rsidR="00C761FF" w:rsidRDefault="005A7356" w:rsidP="005A735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 xml:space="preserve">37 </w:t>
            </w:r>
            <w:proofErr w:type="spellStart"/>
            <w:r w:rsidR="001959D1">
              <w:rPr>
                <w:rFonts w:ascii="Helvetica" w:hAnsi="Helvetica"/>
                <w:color w:val="323232"/>
              </w:rPr>
              <w:t>yrs</w:t>
            </w:r>
            <w:proofErr w:type="spellEnd"/>
            <w:r>
              <w:rPr>
                <w:rFonts w:ascii="Helvetica" w:hAnsi="Helvetica"/>
                <w:color w:val="323232"/>
              </w:rPr>
              <w:t xml:space="preserve"> old</w:t>
            </w:r>
            <w:r w:rsidR="00BC1921">
              <w:rPr>
                <w:rFonts w:ascii="Helvetica" w:hAnsi="Helvetica"/>
                <w:color w:val="323232"/>
              </w:rPr>
              <w:t>.</w:t>
            </w:r>
          </w:p>
          <w:p w14:paraId="29398923" w14:textId="270CD6F4" w:rsidR="005A7356" w:rsidRDefault="005A7356" w:rsidP="005A735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Single</w:t>
            </w:r>
            <w:r w:rsidR="00BC1921">
              <w:rPr>
                <w:rFonts w:ascii="Helvetica" w:hAnsi="Helvetica"/>
                <w:color w:val="323232"/>
              </w:rPr>
              <w:t>.</w:t>
            </w:r>
          </w:p>
          <w:p w14:paraId="4AB46BB2" w14:textId="2F349538" w:rsidR="005A7356" w:rsidRDefault="00F008EE" w:rsidP="005A735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No children</w:t>
            </w:r>
            <w:r w:rsidR="00BC1921">
              <w:rPr>
                <w:rFonts w:ascii="Helvetica" w:hAnsi="Helvetica"/>
                <w:color w:val="323232"/>
              </w:rPr>
              <w:t>.</w:t>
            </w:r>
          </w:p>
          <w:p w14:paraId="62BE9DEC" w14:textId="0A09A611" w:rsidR="00F008EE" w:rsidRDefault="001959D1" w:rsidP="005A735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Licensed Real Estate Broker since 2005</w:t>
            </w:r>
            <w:r w:rsidR="00BC1921">
              <w:rPr>
                <w:rFonts w:ascii="Helvetica" w:hAnsi="Helvetica"/>
                <w:color w:val="323232"/>
              </w:rPr>
              <w:t>.</w:t>
            </w:r>
          </w:p>
          <w:p w14:paraId="4606A6C4" w14:textId="77777777" w:rsidR="00BC1921" w:rsidRDefault="00BC1921" w:rsidP="005A735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Mother lives in Denmark with her older sister and some extended family.</w:t>
            </w:r>
          </w:p>
          <w:p w14:paraId="74C94B8A" w14:textId="0838822D" w:rsidR="00BC1921" w:rsidRPr="005A7356" w:rsidRDefault="00BC1921" w:rsidP="005A7356">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Lives in South Florida.</w:t>
            </w:r>
          </w:p>
        </w:tc>
      </w:tr>
      <w:tr w:rsidR="005F36AC" w:rsidRPr="00C761FF" w14:paraId="55EF74ED" w14:textId="77777777" w:rsidTr="00C761FF">
        <w:trPr>
          <w:trHeight w:val="368"/>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3966D00F" w14:textId="0694661B" w:rsidR="00C761FF" w:rsidRPr="00C761FF" w:rsidRDefault="00C761FF" w:rsidP="00DA2296">
            <w:pPr>
              <w:rPr>
                <w:rFonts w:ascii="Helvetica" w:hAnsi="Helvetica"/>
              </w:rPr>
            </w:pPr>
            <w:r w:rsidRPr="00C761FF">
              <w:rPr>
                <w:rFonts w:ascii="Helvetica" w:hAnsi="Helvetica"/>
              </w:rPr>
              <w:t>Goals &amp; Tasks</w:t>
            </w:r>
          </w:p>
        </w:tc>
        <w:tc>
          <w:tcPr>
            <w:tcW w:w="7983" w:type="dxa"/>
            <w:shd w:val="clear" w:color="auto" w:fill="EFDDB4"/>
          </w:tcPr>
          <w:p w14:paraId="730B3A05" w14:textId="187BD394" w:rsidR="00C761FF" w:rsidRDefault="00E2316D" w:rsidP="00E2316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 xml:space="preserve">Kelly is a hard working businesswoman focused on pushing her staff to becoming the best property management firm in the state. She hopes to ascend in her company to vice president so she can soon expand their market into </w:t>
            </w:r>
            <w:r w:rsidR="0098125F">
              <w:rPr>
                <w:rFonts w:ascii="Helvetica" w:hAnsi="Helvetica"/>
                <w:color w:val="323232"/>
              </w:rPr>
              <w:t xml:space="preserve">several </w:t>
            </w:r>
            <w:r>
              <w:rPr>
                <w:rFonts w:ascii="Helvetica" w:hAnsi="Helvetica"/>
                <w:color w:val="323232"/>
              </w:rPr>
              <w:t>other states and maybe even</w:t>
            </w:r>
            <w:r w:rsidR="0098125F">
              <w:rPr>
                <w:rFonts w:ascii="Helvetica" w:hAnsi="Helvetica"/>
                <w:color w:val="323232"/>
              </w:rPr>
              <w:t xml:space="preserve"> abroad</w:t>
            </w:r>
            <w:r>
              <w:rPr>
                <w:rFonts w:ascii="Helvetica" w:hAnsi="Helvetica"/>
                <w:color w:val="323232"/>
              </w:rPr>
              <w:t xml:space="preserve">.  </w:t>
            </w:r>
          </w:p>
          <w:p w14:paraId="10BDBBB1" w14:textId="77777777" w:rsidR="00E2316D" w:rsidRDefault="00E2316D" w:rsidP="00E2316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p>
          <w:p w14:paraId="3848A505" w14:textId="31FE6406" w:rsidR="00E2316D" w:rsidRPr="00C761FF" w:rsidRDefault="00E2316D" w:rsidP="00E2316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 xml:space="preserve">She has recently been tasked with researching and assessing the probability of success for expansion in other states her company may be interested in expanding into. This means a lot of travel, with a lot of back and forth between hotels and home. Her responsibilities keep her tied up most days and it is crucial that she not forget anything at home when away because there’s rarely any time for her to get replacements. </w:t>
            </w:r>
          </w:p>
        </w:tc>
      </w:tr>
      <w:tr w:rsidR="005F36AC" w:rsidRPr="00C761FF" w14:paraId="14335615" w14:textId="77777777" w:rsidTr="00C76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5E658635" w14:textId="6BB56751" w:rsidR="00C761FF" w:rsidRPr="00C761FF" w:rsidRDefault="00C761FF" w:rsidP="00DA2296">
            <w:pPr>
              <w:rPr>
                <w:rFonts w:ascii="Helvetica" w:hAnsi="Helvetica"/>
              </w:rPr>
            </w:pPr>
            <w:r w:rsidRPr="00C761FF">
              <w:rPr>
                <w:rFonts w:ascii="Helvetica" w:hAnsi="Helvetica"/>
              </w:rPr>
              <w:t>Environment</w:t>
            </w:r>
          </w:p>
        </w:tc>
        <w:tc>
          <w:tcPr>
            <w:tcW w:w="7983" w:type="dxa"/>
            <w:shd w:val="clear" w:color="auto" w:fill="EFDDB4"/>
          </w:tcPr>
          <w:p w14:paraId="77DA7E7C" w14:textId="66C1A25B" w:rsidR="00C761FF" w:rsidRPr="00C761FF" w:rsidRDefault="008E2732" w:rsidP="00E2316D">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Like</w:t>
            </w:r>
            <w:r w:rsidR="00E2316D">
              <w:rPr>
                <w:rFonts w:ascii="Helvetica" w:hAnsi="Helvetica"/>
                <w:color w:val="323232"/>
              </w:rPr>
              <w:t xml:space="preserve"> many professionals her age, Kelly is committed to her staff as well as her clients which means a lot of time in front of a computer, tablet or smartphone dealing with all sorts of tasks. She enjoys using certain high-yield apps which help her keep up with all of her personal and </w:t>
            </w:r>
            <w:r w:rsidR="00E2316D">
              <w:rPr>
                <w:rFonts w:ascii="Helvetica" w:hAnsi="Helvetica"/>
                <w:color w:val="323232"/>
              </w:rPr>
              <w:lastRenderedPageBreak/>
              <w:t>professional responsibilities. She’s always on the look-out for any app that can make her time more efficient both at work and at home.</w:t>
            </w:r>
          </w:p>
        </w:tc>
      </w:tr>
      <w:tr w:rsidR="005F36AC" w:rsidRPr="00C761FF" w14:paraId="093339A5" w14:textId="77777777" w:rsidTr="00E2316D">
        <w:trPr>
          <w:trHeight w:val="818"/>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107A2100" w14:textId="294985B7" w:rsidR="00C761FF" w:rsidRPr="00C761FF" w:rsidRDefault="00C761FF" w:rsidP="00DA2296">
            <w:pPr>
              <w:rPr>
                <w:rFonts w:ascii="Helvetica" w:hAnsi="Helvetica"/>
              </w:rPr>
            </w:pPr>
            <w:r w:rsidRPr="00C761FF">
              <w:rPr>
                <w:rFonts w:ascii="Helvetica" w:hAnsi="Helvetica"/>
              </w:rPr>
              <w:lastRenderedPageBreak/>
              <w:t>Quote</w:t>
            </w:r>
          </w:p>
        </w:tc>
        <w:tc>
          <w:tcPr>
            <w:tcW w:w="7983" w:type="dxa"/>
            <w:shd w:val="clear" w:color="auto" w:fill="EFDDB4"/>
          </w:tcPr>
          <w:p w14:paraId="3850A769" w14:textId="66CA6C41" w:rsidR="00C761FF" w:rsidRPr="00C761FF" w:rsidRDefault="00E2316D" w:rsidP="00DA2296">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“Did I leave my favorite lipstick at home? It’s my favorite shade and makes me feel confident whenever I wear it! I can’t believe I forgot it…AGAIN!”</w:t>
            </w:r>
          </w:p>
        </w:tc>
      </w:tr>
    </w:tbl>
    <w:p w14:paraId="29DED46E" w14:textId="77777777" w:rsidR="00C761FF" w:rsidRDefault="00C761FF" w:rsidP="00DA2296">
      <w:pPr>
        <w:rPr>
          <w:rFonts w:ascii="Helvetica" w:hAnsi="Helvetica"/>
        </w:rPr>
      </w:pPr>
    </w:p>
    <w:tbl>
      <w:tblPr>
        <w:tblStyle w:val="GridTable5Dark-Accent5"/>
        <w:tblW w:w="0" w:type="auto"/>
        <w:shd w:val="clear" w:color="auto" w:fill="7C9449"/>
        <w:tblLook w:val="04A0" w:firstRow="1" w:lastRow="0" w:firstColumn="1" w:lastColumn="0" w:noHBand="0" w:noVBand="1"/>
      </w:tblPr>
      <w:tblGrid>
        <w:gridCol w:w="2519"/>
        <w:gridCol w:w="7983"/>
      </w:tblGrid>
      <w:tr w:rsidR="00C761FF" w:rsidRPr="00C761FF" w14:paraId="0E15D782" w14:textId="77777777" w:rsidTr="00C73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2" w:type="dxa"/>
            <w:gridSpan w:val="2"/>
            <w:shd w:val="clear" w:color="auto" w:fill="7C9449"/>
          </w:tcPr>
          <w:p w14:paraId="09BC0B9A" w14:textId="1C2BE196" w:rsidR="00C761FF" w:rsidRPr="001A6903" w:rsidRDefault="00C761FF" w:rsidP="00C737AD">
            <w:pPr>
              <w:jc w:val="center"/>
              <w:rPr>
                <w:rFonts w:ascii="Helvetica" w:hAnsi="Helvetica"/>
                <w:color w:val="7C9449"/>
                <w:sz w:val="28"/>
              </w:rPr>
            </w:pPr>
            <w:r w:rsidRPr="001A6903">
              <w:rPr>
                <w:rFonts w:ascii="Helvetica" w:hAnsi="Helvetica"/>
                <w:sz w:val="28"/>
              </w:rPr>
              <w:t>User Persona #</w:t>
            </w:r>
            <w:r w:rsidRPr="001A6903">
              <w:rPr>
                <w:rFonts w:ascii="Helvetica" w:hAnsi="Helvetica"/>
                <w:sz w:val="28"/>
              </w:rPr>
              <w:t>2</w:t>
            </w:r>
          </w:p>
        </w:tc>
      </w:tr>
      <w:tr w:rsidR="00BC1921" w:rsidRPr="00C761FF" w14:paraId="2A99EA04"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76F9516B" w14:textId="77777777" w:rsidR="00C761FF" w:rsidRPr="00C761FF" w:rsidRDefault="00C761FF" w:rsidP="00C737AD">
            <w:pPr>
              <w:rPr>
                <w:rFonts w:ascii="Helvetica" w:hAnsi="Helvetica"/>
              </w:rPr>
            </w:pPr>
            <w:r w:rsidRPr="00C761FF">
              <w:rPr>
                <w:rFonts w:ascii="Helvetica" w:hAnsi="Helvetica"/>
              </w:rPr>
              <w:t>Persona</w:t>
            </w:r>
          </w:p>
        </w:tc>
        <w:tc>
          <w:tcPr>
            <w:tcW w:w="7983" w:type="dxa"/>
            <w:shd w:val="clear" w:color="auto" w:fill="EFDDB4"/>
          </w:tcPr>
          <w:p w14:paraId="55B562BE" w14:textId="329F1C58" w:rsidR="00C761FF" w:rsidRPr="00C761FF" w:rsidRDefault="00BC1921" w:rsidP="00C737AD">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Retired Businessman</w:t>
            </w:r>
          </w:p>
        </w:tc>
      </w:tr>
      <w:tr w:rsidR="00BC1921" w:rsidRPr="00C761FF" w14:paraId="050E9C4A" w14:textId="77777777" w:rsidTr="00C737AD">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6DB370DE" w14:textId="77777777" w:rsidR="00C761FF" w:rsidRPr="00C761FF" w:rsidRDefault="00C761FF" w:rsidP="00C737AD">
            <w:pPr>
              <w:rPr>
                <w:rFonts w:ascii="Helvetica" w:hAnsi="Helvetica"/>
              </w:rPr>
            </w:pPr>
            <w:r w:rsidRPr="00C761FF">
              <w:rPr>
                <w:rFonts w:ascii="Helvetica" w:hAnsi="Helvetica"/>
              </w:rPr>
              <w:t>Photo</w:t>
            </w:r>
          </w:p>
        </w:tc>
        <w:tc>
          <w:tcPr>
            <w:tcW w:w="7983" w:type="dxa"/>
            <w:shd w:val="clear" w:color="auto" w:fill="EFDDB4"/>
          </w:tcPr>
          <w:p w14:paraId="17FDF78D" w14:textId="314FBBB8" w:rsidR="00C761FF" w:rsidRPr="00C761FF" w:rsidRDefault="00BC1921" w:rsidP="00C737A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noProof/>
                <w:color w:val="323232"/>
                <w:lang w:eastAsia="en-US"/>
              </w:rPr>
              <w:drawing>
                <wp:inline distT="0" distB="0" distL="0" distR="0" wp14:anchorId="67E42229" wp14:editId="27FFDADC">
                  <wp:extent cx="1344134" cy="1790999"/>
                  <wp:effectExtent l="0" t="0" r="2540" b="0"/>
                  <wp:docPr id="2" name="Picture 2" descr="../../../../../../Downloads/12923141_1216489081709702_78611506015697710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2923141_1216489081709702_786115060156977106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71831" cy="1827904"/>
                          </a:xfrm>
                          <a:prstGeom prst="rect">
                            <a:avLst/>
                          </a:prstGeom>
                          <a:noFill/>
                          <a:ln>
                            <a:noFill/>
                          </a:ln>
                        </pic:spPr>
                      </pic:pic>
                    </a:graphicData>
                  </a:graphic>
                </wp:inline>
              </w:drawing>
            </w:r>
          </w:p>
        </w:tc>
      </w:tr>
      <w:tr w:rsidR="00BC1921" w:rsidRPr="00C761FF" w14:paraId="4E578429"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1C8E81FA" w14:textId="77777777" w:rsidR="00C761FF" w:rsidRPr="00C761FF" w:rsidRDefault="00C761FF" w:rsidP="00C737AD">
            <w:pPr>
              <w:rPr>
                <w:rFonts w:ascii="Helvetica" w:hAnsi="Helvetica"/>
              </w:rPr>
            </w:pPr>
            <w:r w:rsidRPr="00C761FF">
              <w:rPr>
                <w:rFonts w:ascii="Helvetica" w:hAnsi="Helvetica"/>
              </w:rPr>
              <w:t>Fictional Name</w:t>
            </w:r>
          </w:p>
        </w:tc>
        <w:tc>
          <w:tcPr>
            <w:tcW w:w="7983" w:type="dxa"/>
            <w:shd w:val="clear" w:color="auto" w:fill="EFDDB4"/>
          </w:tcPr>
          <w:p w14:paraId="221D050D" w14:textId="1D7BEA10" w:rsidR="00C761FF" w:rsidRPr="00C761FF" w:rsidRDefault="00BC1921" w:rsidP="00C737AD">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Eduardo Mesa</w:t>
            </w:r>
          </w:p>
        </w:tc>
      </w:tr>
      <w:tr w:rsidR="00BC1921" w:rsidRPr="00C761FF" w14:paraId="109D9AAE" w14:textId="77777777" w:rsidTr="00C737AD">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0E75FAD4" w14:textId="77777777" w:rsidR="00C761FF" w:rsidRPr="00C761FF" w:rsidRDefault="00C761FF" w:rsidP="00C737AD">
            <w:pPr>
              <w:rPr>
                <w:rFonts w:ascii="Helvetica" w:hAnsi="Helvetica"/>
              </w:rPr>
            </w:pPr>
            <w:r w:rsidRPr="00C761FF">
              <w:rPr>
                <w:rFonts w:ascii="Helvetica" w:hAnsi="Helvetica"/>
              </w:rPr>
              <w:t>Job Title</w:t>
            </w:r>
          </w:p>
        </w:tc>
        <w:tc>
          <w:tcPr>
            <w:tcW w:w="7983" w:type="dxa"/>
            <w:shd w:val="clear" w:color="auto" w:fill="EFDDB4"/>
          </w:tcPr>
          <w:p w14:paraId="5F245A00" w14:textId="5D7B76B2" w:rsidR="00C761FF" w:rsidRPr="00C761FF" w:rsidRDefault="00215A4B" w:rsidP="00C737A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Owner</w:t>
            </w:r>
            <w:r w:rsidR="00BC1921">
              <w:rPr>
                <w:rFonts w:ascii="Helvetica" w:hAnsi="Helvetica"/>
                <w:color w:val="323232"/>
              </w:rPr>
              <w:t>, MEMESABE In</w:t>
            </w:r>
            <w:r>
              <w:rPr>
                <w:rFonts w:ascii="Helvetica" w:hAnsi="Helvetica"/>
                <w:color w:val="323232"/>
              </w:rPr>
              <w:t>c.</w:t>
            </w:r>
          </w:p>
        </w:tc>
      </w:tr>
      <w:tr w:rsidR="00BC1921" w:rsidRPr="00C761FF" w14:paraId="21BBF6F3"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0943AF2D" w14:textId="77777777" w:rsidR="00C761FF" w:rsidRPr="00C761FF" w:rsidRDefault="00C761FF" w:rsidP="00C737AD">
            <w:pPr>
              <w:rPr>
                <w:rFonts w:ascii="Helvetica" w:hAnsi="Helvetica"/>
              </w:rPr>
            </w:pPr>
            <w:r w:rsidRPr="00C761FF">
              <w:rPr>
                <w:rFonts w:ascii="Helvetica" w:hAnsi="Helvetica"/>
              </w:rPr>
              <w:t>Demographics</w:t>
            </w:r>
          </w:p>
        </w:tc>
        <w:tc>
          <w:tcPr>
            <w:tcW w:w="7983" w:type="dxa"/>
            <w:shd w:val="clear" w:color="auto" w:fill="EFDDB4"/>
          </w:tcPr>
          <w:p w14:paraId="192AF3B7" w14:textId="3ECA3B77" w:rsidR="00C761FF" w:rsidRDefault="00BC1921" w:rsidP="00BC192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 xml:space="preserve">73 </w:t>
            </w:r>
            <w:proofErr w:type="spellStart"/>
            <w:r>
              <w:rPr>
                <w:rFonts w:ascii="Helvetica" w:hAnsi="Helvetica"/>
                <w:color w:val="323232"/>
              </w:rPr>
              <w:t>yrs</w:t>
            </w:r>
            <w:proofErr w:type="spellEnd"/>
            <w:r>
              <w:rPr>
                <w:rFonts w:ascii="Helvetica" w:hAnsi="Helvetica"/>
                <w:color w:val="323232"/>
              </w:rPr>
              <w:t xml:space="preserve"> old.</w:t>
            </w:r>
          </w:p>
          <w:p w14:paraId="32E8F1E4" w14:textId="1A700349" w:rsidR="00BC1921" w:rsidRDefault="00BC1921" w:rsidP="00BC192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Married and retired.</w:t>
            </w:r>
          </w:p>
          <w:p w14:paraId="563AC569" w14:textId="2A4D85DF" w:rsidR="00BC1921" w:rsidRDefault="00BC1921" w:rsidP="00BC192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Born in Cuba</w:t>
            </w:r>
            <w:r w:rsidR="001A6903">
              <w:rPr>
                <w:rFonts w:ascii="Helvetica" w:hAnsi="Helvetica"/>
                <w:color w:val="323232"/>
              </w:rPr>
              <w:t>, currently resides in Miami, FL</w:t>
            </w:r>
            <w:r>
              <w:rPr>
                <w:rFonts w:ascii="Helvetica" w:hAnsi="Helvetica"/>
                <w:color w:val="323232"/>
              </w:rPr>
              <w:t>.</w:t>
            </w:r>
          </w:p>
          <w:p w14:paraId="76E8DD5B" w14:textId="243B568E" w:rsidR="00BC1921" w:rsidRDefault="00BC1921" w:rsidP="00BC192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Father of three adult children.</w:t>
            </w:r>
          </w:p>
          <w:p w14:paraId="128E73AE" w14:textId="1374528A" w:rsidR="00BC1921" w:rsidRDefault="00BC1921" w:rsidP="00BC192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Grandfather of two children.</w:t>
            </w:r>
          </w:p>
          <w:p w14:paraId="04A3FA0A" w14:textId="1F874CF2" w:rsidR="00BC1921" w:rsidRPr="00BC1921" w:rsidRDefault="00BC1921" w:rsidP="00BC1921">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Enjoys international travel with his wife and children.</w:t>
            </w:r>
          </w:p>
        </w:tc>
      </w:tr>
      <w:tr w:rsidR="00BC1921" w:rsidRPr="00C761FF" w14:paraId="7993FED2" w14:textId="77777777" w:rsidTr="00C737AD">
        <w:trPr>
          <w:trHeight w:val="368"/>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42FD8D49" w14:textId="27B42856" w:rsidR="00C761FF" w:rsidRPr="00C761FF" w:rsidRDefault="00C761FF" w:rsidP="00C737AD">
            <w:pPr>
              <w:rPr>
                <w:rFonts w:ascii="Helvetica" w:hAnsi="Helvetica"/>
              </w:rPr>
            </w:pPr>
            <w:r w:rsidRPr="00C761FF">
              <w:rPr>
                <w:rFonts w:ascii="Helvetica" w:hAnsi="Helvetica"/>
              </w:rPr>
              <w:t>Goals &amp; Tasks</w:t>
            </w:r>
          </w:p>
        </w:tc>
        <w:tc>
          <w:tcPr>
            <w:tcW w:w="7983" w:type="dxa"/>
            <w:shd w:val="clear" w:color="auto" w:fill="EFDDB4"/>
          </w:tcPr>
          <w:p w14:paraId="14220E87" w14:textId="231FE268" w:rsidR="00C761FF" w:rsidRPr="00C761FF" w:rsidRDefault="00BC1921" w:rsidP="00C737A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 xml:space="preserve">Eduardo is a Cuban immigrant who moved to South Florida in 1991 and who had worked as a licensed CPA since then. He retired 10 years ago and has since enjoyed learning carpentry, electrical work and painting as hobbies. </w:t>
            </w:r>
            <w:r w:rsidR="008E2732">
              <w:rPr>
                <w:rFonts w:ascii="Helvetica" w:hAnsi="Helvetica"/>
                <w:color w:val="323232"/>
              </w:rPr>
              <w:t>His wife recently retired as well and so they’ve been increasingly interested in traveling since neither of them had been able to travel much before. They’d love to see more of the United States by all transportation methods available so as to enjoy this great nation to the fullest.</w:t>
            </w:r>
          </w:p>
        </w:tc>
      </w:tr>
      <w:tr w:rsidR="00BC1921" w:rsidRPr="00C761FF" w14:paraId="54962A87"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3DA3BDD1" w14:textId="77777777" w:rsidR="00C761FF" w:rsidRPr="00C761FF" w:rsidRDefault="00C761FF" w:rsidP="00C737AD">
            <w:pPr>
              <w:rPr>
                <w:rFonts w:ascii="Helvetica" w:hAnsi="Helvetica"/>
              </w:rPr>
            </w:pPr>
            <w:r w:rsidRPr="00C761FF">
              <w:rPr>
                <w:rFonts w:ascii="Helvetica" w:hAnsi="Helvetica"/>
              </w:rPr>
              <w:t>Environment</w:t>
            </w:r>
          </w:p>
        </w:tc>
        <w:tc>
          <w:tcPr>
            <w:tcW w:w="7983" w:type="dxa"/>
            <w:shd w:val="clear" w:color="auto" w:fill="EFDDB4"/>
          </w:tcPr>
          <w:p w14:paraId="4DB5DAC2" w14:textId="4FC55974" w:rsidR="00C761FF" w:rsidRPr="00C761FF" w:rsidRDefault="008E2732" w:rsidP="008E2732">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 xml:space="preserve">Eduardo is no different from anyone who has found new technologies intriguing. He prides himself in being somewhat agile with technology both through the use of his desktop at home, his wife’s Amazon Kindle as well as an iPhone his daughter and son-in-law got for him.  He spends a couple hours a day researching the best and newest programs and websites which promise to make his days better and is currently looking for something that will help him remember what things they’ll need for each of the trips he and his wife are planning in the near future. </w:t>
            </w:r>
            <w:r>
              <w:rPr>
                <w:rFonts w:ascii="Helvetica" w:hAnsi="Helvetica"/>
                <w:color w:val="323232"/>
              </w:rPr>
              <w:lastRenderedPageBreak/>
              <w:t>Technology can be challenging but he’s getting the hang of it pretty quickly.</w:t>
            </w:r>
          </w:p>
        </w:tc>
      </w:tr>
      <w:tr w:rsidR="00BC1921" w:rsidRPr="00C761FF" w14:paraId="27252C3C" w14:textId="77777777" w:rsidTr="00C737AD">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1FEA6605" w14:textId="77777777" w:rsidR="00C761FF" w:rsidRPr="00C761FF" w:rsidRDefault="00C761FF" w:rsidP="00C737AD">
            <w:pPr>
              <w:rPr>
                <w:rFonts w:ascii="Helvetica" w:hAnsi="Helvetica"/>
              </w:rPr>
            </w:pPr>
            <w:r w:rsidRPr="00C761FF">
              <w:rPr>
                <w:rFonts w:ascii="Helvetica" w:hAnsi="Helvetica"/>
              </w:rPr>
              <w:lastRenderedPageBreak/>
              <w:t>Quote</w:t>
            </w:r>
          </w:p>
        </w:tc>
        <w:tc>
          <w:tcPr>
            <w:tcW w:w="7983" w:type="dxa"/>
            <w:shd w:val="clear" w:color="auto" w:fill="EFDDB4"/>
          </w:tcPr>
          <w:p w14:paraId="7E5893A5" w14:textId="505F2164" w:rsidR="00C761FF" w:rsidRPr="00C761FF" w:rsidRDefault="008E2732" w:rsidP="008E2732">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“More knows the devil from being old than from being the devil! But this old devil needs help remembering everything for the upcoming trip! Honey, have you seen my glasses?”</w:t>
            </w:r>
          </w:p>
        </w:tc>
      </w:tr>
    </w:tbl>
    <w:p w14:paraId="17574342" w14:textId="77777777" w:rsidR="00C761FF" w:rsidRDefault="00C761FF" w:rsidP="00DA2296">
      <w:pPr>
        <w:rPr>
          <w:rFonts w:ascii="Helvetica" w:hAnsi="Helvetica"/>
        </w:rPr>
      </w:pPr>
    </w:p>
    <w:tbl>
      <w:tblPr>
        <w:tblStyle w:val="GridTable5Dark-Accent5"/>
        <w:tblW w:w="0" w:type="auto"/>
        <w:shd w:val="clear" w:color="auto" w:fill="7C9449"/>
        <w:tblLook w:val="04A0" w:firstRow="1" w:lastRow="0" w:firstColumn="1" w:lastColumn="0" w:noHBand="0" w:noVBand="1"/>
      </w:tblPr>
      <w:tblGrid>
        <w:gridCol w:w="2519"/>
        <w:gridCol w:w="7983"/>
      </w:tblGrid>
      <w:tr w:rsidR="00C761FF" w:rsidRPr="00C761FF" w14:paraId="7FAF9138" w14:textId="77777777" w:rsidTr="00C73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2" w:type="dxa"/>
            <w:gridSpan w:val="2"/>
            <w:shd w:val="clear" w:color="auto" w:fill="7C9449"/>
          </w:tcPr>
          <w:p w14:paraId="2FC6FB9D" w14:textId="11F02100" w:rsidR="00C761FF" w:rsidRPr="001A6903" w:rsidRDefault="00C761FF" w:rsidP="00C737AD">
            <w:pPr>
              <w:jc w:val="center"/>
              <w:rPr>
                <w:rFonts w:ascii="Helvetica" w:hAnsi="Helvetica"/>
                <w:color w:val="7C9449"/>
                <w:sz w:val="28"/>
              </w:rPr>
            </w:pPr>
            <w:r w:rsidRPr="001A6903">
              <w:rPr>
                <w:rFonts w:ascii="Helvetica" w:hAnsi="Helvetica"/>
                <w:sz w:val="28"/>
              </w:rPr>
              <w:t>User Persona #</w:t>
            </w:r>
            <w:r w:rsidRPr="001A6903">
              <w:rPr>
                <w:rFonts w:ascii="Helvetica" w:hAnsi="Helvetica"/>
                <w:sz w:val="28"/>
              </w:rPr>
              <w:t>3</w:t>
            </w:r>
          </w:p>
        </w:tc>
      </w:tr>
      <w:tr w:rsidR="00C761FF" w:rsidRPr="00C761FF" w14:paraId="4DFFAEA0"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0D6313B9" w14:textId="77777777" w:rsidR="00C761FF" w:rsidRPr="00C761FF" w:rsidRDefault="00C761FF" w:rsidP="00C737AD">
            <w:pPr>
              <w:rPr>
                <w:rFonts w:ascii="Helvetica" w:hAnsi="Helvetica"/>
              </w:rPr>
            </w:pPr>
            <w:r w:rsidRPr="00C761FF">
              <w:rPr>
                <w:rFonts w:ascii="Helvetica" w:hAnsi="Helvetica"/>
              </w:rPr>
              <w:t>Persona</w:t>
            </w:r>
          </w:p>
        </w:tc>
        <w:tc>
          <w:tcPr>
            <w:tcW w:w="7983" w:type="dxa"/>
            <w:shd w:val="clear" w:color="auto" w:fill="EFDDB4"/>
          </w:tcPr>
          <w:p w14:paraId="2CF855C8" w14:textId="5E36ABA4" w:rsidR="00C761FF" w:rsidRPr="00C761FF" w:rsidRDefault="001A6903" w:rsidP="00C737AD">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Stay-at-home mother of 5</w:t>
            </w:r>
            <w:r w:rsidR="005D7B06">
              <w:rPr>
                <w:rFonts w:ascii="Helvetica" w:hAnsi="Helvetica"/>
                <w:color w:val="323232"/>
              </w:rPr>
              <w:t>.</w:t>
            </w:r>
          </w:p>
        </w:tc>
      </w:tr>
      <w:tr w:rsidR="00C761FF" w:rsidRPr="00C761FF" w14:paraId="2FB397E7" w14:textId="77777777" w:rsidTr="00C761FF">
        <w:trPr>
          <w:trHeight w:val="323"/>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64DB0936" w14:textId="77777777" w:rsidR="00C761FF" w:rsidRPr="00C761FF" w:rsidRDefault="00C761FF" w:rsidP="00C737AD">
            <w:pPr>
              <w:rPr>
                <w:rFonts w:ascii="Helvetica" w:hAnsi="Helvetica"/>
              </w:rPr>
            </w:pPr>
            <w:r w:rsidRPr="00C761FF">
              <w:rPr>
                <w:rFonts w:ascii="Helvetica" w:hAnsi="Helvetica"/>
              </w:rPr>
              <w:t>Photo</w:t>
            </w:r>
          </w:p>
        </w:tc>
        <w:tc>
          <w:tcPr>
            <w:tcW w:w="7983" w:type="dxa"/>
            <w:shd w:val="clear" w:color="auto" w:fill="EFDDB4"/>
          </w:tcPr>
          <w:p w14:paraId="41FD5BB2" w14:textId="794BDC2A" w:rsidR="00C761FF" w:rsidRPr="00C761FF" w:rsidRDefault="001A6903" w:rsidP="00C737A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noProof/>
                <w:color w:val="323232"/>
                <w:lang w:eastAsia="en-US"/>
              </w:rPr>
              <w:drawing>
                <wp:inline distT="0" distB="0" distL="0" distR="0" wp14:anchorId="6E42E50B" wp14:editId="3BF26AE4">
                  <wp:extent cx="1047538" cy="1905299"/>
                  <wp:effectExtent l="0" t="0" r="0" b="0"/>
                  <wp:docPr id="3" name="Picture 3" descr="../../../../../../Downloads/12931077_1159763460709890_18870960874467442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931077_1159763460709890_1887096087446744230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5167" cy="1937363"/>
                          </a:xfrm>
                          <a:prstGeom prst="rect">
                            <a:avLst/>
                          </a:prstGeom>
                          <a:noFill/>
                          <a:ln>
                            <a:noFill/>
                          </a:ln>
                        </pic:spPr>
                      </pic:pic>
                    </a:graphicData>
                  </a:graphic>
                </wp:inline>
              </w:drawing>
            </w:r>
          </w:p>
        </w:tc>
      </w:tr>
      <w:tr w:rsidR="00C761FF" w:rsidRPr="00C761FF" w14:paraId="4058F59C"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17D74366" w14:textId="77777777" w:rsidR="00C761FF" w:rsidRPr="00C761FF" w:rsidRDefault="00C761FF" w:rsidP="00C737AD">
            <w:pPr>
              <w:rPr>
                <w:rFonts w:ascii="Helvetica" w:hAnsi="Helvetica"/>
              </w:rPr>
            </w:pPr>
            <w:r w:rsidRPr="00C761FF">
              <w:rPr>
                <w:rFonts w:ascii="Helvetica" w:hAnsi="Helvetica"/>
              </w:rPr>
              <w:t>Fictional Name</w:t>
            </w:r>
          </w:p>
        </w:tc>
        <w:tc>
          <w:tcPr>
            <w:tcW w:w="7983" w:type="dxa"/>
            <w:shd w:val="clear" w:color="auto" w:fill="EFDDB4"/>
          </w:tcPr>
          <w:p w14:paraId="384168A9" w14:textId="20A40D8A" w:rsidR="00C761FF" w:rsidRPr="00C761FF" w:rsidRDefault="001A6903" w:rsidP="00C737AD">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Vanessa Lopez</w:t>
            </w:r>
          </w:p>
        </w:tc>
      </w:tr>
      <w:tr w:rsidR="00C761FF" w:rsidRPr="00C761FF" w14:paraId="187276CA" w14:textId="77777777" w:rsidTr="00C737AD">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2FD32FD3" w14:textId="77777777" w:rsidR="00C761FF" w:rsidRPr="00C761FF" w:rsidRDefault="00C761FF" w:rsidP="00C737AD">
            <w:pPr>
              <w:rPr>
                <w:rFonts w:ascii="Helvetica" w:hAnsi="Helvetica"/>
              </w:rPr>
            </w:pPr>
            <w:r w:rsidRPr="00C761FF">
              <w:rPr>
                <w:rFonts w:ascii="Helvetica" w:hAnsi="Helvetica"/>
              </w:rPr>
              <w:t>Job Title</w:t>
            </w:r>
          </w:p>
        </w:tc>
        <w:tc>
          <w:tcPr>
            <w:tcW w:w="7983" w:type="dxa"/>
            <w:shd w:val="clear" w:color="auto" w:fill="EFDDB4"/>
          </w:tcPr>
          <w:p w14:paraId="53DE7670" w14:textId="72639E79" w:rsidR="00C761FF" w:rsidRPr="00C761FF" w:rsidRDefault="001A6903" w:rsidP="00C737A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Stay-at-home mother and housewife</w:t>
            </w:r>
          </w:p>
        </w:tc>
      </w:tr>
      <w:tr w:rsidR="00C761FF" w:rsidRPr="00C761FF" w14:paraId="5B577BF3"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7A43DD86" w14:textId="77777777" w:rsidR="00C761FF" w:rsidRPr="00C761FF" w:rsidRDefault="00C761FF" w:rsidP="00C737AD">
            <w:pPr>
              <w:rPr>
                <w:rFonts w:ascii="Helvetica" w:hAnsi="Helvetica"/>
              </w:rPr>
            </w:pPr>
            <w:r w:rsidRPr="00C761FF">
              <w:rPr>
                <w:rFonts w:ascii="Helvetica" w:hAnsi="Helvetica"/>
              </w:rPr>
              <w:t>Demographics</w:t>
            </w:r>
          </w:p>
        </w:tc>
        <w:tc>
          <w:tcPr>
            <w:tcW w:w="7983" w:type="dxa"/>
            <w:shd w:val="clear" w:color="auto" w:fill="EFDDB4"/>
          </w:tcPr>
          <w:p w14:paraId="46E9A8BB" w14:textId="7976BECF" w:rsidR="00C761FF" w:rsidRDefault="001A6903" w:rsidP="001A690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 xml:space="preserve">36 </w:t>
            </w:r>
            <w:r w:rsidR="00767820">
              <w:rPr>
                <w:rFonts w:ascii="Helvetica" w:hAnsi="Helvetica"/>
                <w:color w:val="323232"/>
              </w:rPr>
              <w:t>yrs</w:t>
            </w:r>
            <w:bookmarkStart w:id="0" w:name="_GoBack"/>
            <w:bookmarkEnd w:id="0"/>
            <w:r>
              <w:rPr>
                <w:rFonts w:ascii="Helvetica" w:hAnsi="Helvetica"/>
                <w:color w:val="323232"/>
              </w:rPr>
              <w:t xml:space="preserve"> old.</w:t>
            </w:r>
          </w:p>
          <w:p w14:paraId="2757F16D" w14:textId="77777777" w:rsidR="001A6903" w:rsidRDefault="001A6903" w:rsidP="001A690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Married.</w:t>
            </w:r>
          </w:p>
          <w:p w14:paraId="6494C0F1" w14:textId="7B159446" w:rsidR="001A6903" w:rsidRDefault="001A6903" w:rsidP="001A690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 xml:space="preserve">Born in Puerto Rico, currently resides in Daytona Beach, FL. </w:t>
            </w:r>
          </w:p>
          <w:p w14:paraId="05E64096" w14:textId="77777777" w:rsidR="001A6903" w:rsidRDefault="001A6903" w:rsidP="001A690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Mother of five growing boys.</w:t>
            </w:r>
          </w:p>
          <w:p w14:paraId="2A0B5FF6" w14:textId="77777777" w:rsidR="001A6903" w:rsidRDefault="00215A4B" w:rsidP="001A690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Husband is a full time mechanic.</w:t>
            </w:r>
          </w:p>
          <w:p w14:paraId="18965C16" w14:textId="24706B2C" w:rsidR="00215A4B" w:rsidRPr="001A6903" w:rsidRDefault="00215A4B" w:rsidP="001A690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Currently enrolled in online Cosmetology degree.</w:t>
            </w:r>
          </w:p>
        </w:tc>
      </w:tr>
      <w:tr w:rsidR="00C761FF" w:rsidRPr="00C761FF" w14:paraId="7455018D" w14:textId="77777777" w:rsidTr="00C737AD">
        <w:trPr>
          <w:trHeight w:val="368"/>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463B0FD0" w14:textId="116D2D52" w:rsidR="00C761FF" w:rsidRPr="00C761FF" w:rsidRDefault="00C761FF" w:rsidP="00C737AD">
            <w:pPr>
              <w:rPr>
                <w:rFonts w:ascii="Helvetica" w:hAnsi="Helvetica"/>
              </w:rPr>
            </w:pPr>
            <w:r w:rsidRPr="00C761FF">
              <w:rPr>
                <w:rFonts w:ascii="Helvetica" w:hAnsi="Helvetica"/>
              </w:rPr>
              <w:t>Goals &amp; Tasks</w:t>
            </w:r>
          </w:p>
        </w:tc>
        <w:tc>
          <w:tcPr>
            <w:tcW w:w="7983" w:type="dxa"/>
            <w:shd w:val="clear" w:color="auto" w:fill="EFDDB4"/>
          </w:tcPr>
          <w:p w14:paraId="62DA8609" w14:textId="1D0F93D4" w:rsidR="00C761FF" w:rsidRPr="00C761FF" w:rsidRDefault="00215A4B" w:rsidP="00215A4B">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 xml:space="preserve">Vanessa is a young stay-at-home mom and housewife. Her days are increasingly hectic and chaotic but she wouldn’t have it any other way. With her husband being away from home daily she is completely responsible for the daily home tasks as well as any planning for her family such as groceries, school supplies, laundry and any trips the family takes. Her husband and kids rely on her organization skills to make sure that all of their needs are taken care of so they can truly appreciate whatever little time they can have away from their everyday responsibilities and enjoy each other as a family. </w:t>
            </w:r>
          </w:p>
        </w:tc>
      </w:tr>
      <w:tr w:rsidR="00C761FF" w:rsidRPr="00C761FF" w14:paraId="59DE08E4" w14:textId="77777777" w:rsidTr="00C73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7C2968D8" w14:textId="77777777" w:rsidR="00C761FF" w:rsidRPr="00C761FF" w:rsidRDefault="00C761FF" w:rsidP="00C737AD">
            <w:pPr>
              <w:rPr>
                <w:rFonts w:ascii="Helvetica" w:hAnsi="Helvetica"/>
              </w:rPr>
            </w:pPr>
            <w:r w:rsidRPr="00C761FF">
              <w:rPr>
                <w:rFonts w:ascii="Helvetica" w:hAnsi="Helvetica"/>
              </w:rPr>
              <w:t>Environment</w:t>
            </w:r>
          </w:p>
        </w:tc>
        <w:tc>
          <w:tcPr>
            <w:tcW w:w="7983" w:type="dxa"/>
            <w:shd w:val="clear" w:color="auto" w:fill="EFDDB4"/>
          </w:tcPr>
          <w:p w14:paraId="5BA81297" w14:textId="0C8B1CE7" w:rsidR="00C761FF" w:rsidRPr="00C761FF" w:rsidRDefault="00215A4B" w:rsidP="00C737AD">
            <w:pPr>
              <w:cnfStyle w:val="000000100000" w:firstRow="0" w:lastRow="0" w:firstColumn="0" w:lastColumn="0" w:oddVBand="0" w:evenVBand="0" w:oddHBand="1" w:evenHBand="0" w:firstRowFirstColumn="0" w:firstRowLastColumn="0" w:lastRowFirstColumn="0" w:lastRowLastColumn="0"/>
              <w:rPr>
                <w:rFonts w:ascii="Helvetica" w:hAnsi="Helvetica"/>
                <w:color w:val="323232"/>
              </w:rPr>
            </w:pPr>
            <w:r>
              <w:rPr>
                <w:rFonts w:ascii="Helvetica" w:hAnsi="Helvetica"/>
                <w:color w:val="323232"/>
              </w:rPr>
              <w:t xml:space="preserve">With as many responsibilities as Vanessa deals with on a daily basis she completely relies on her smartphones calendar to remind her of each of her </w:t>
            </w:r>
            <w:r w:rsidR="00767820">
              <w:rPr>
                <w:rFonts w:ascii="Helvetica" w:hAnsi="Helvetica"/>
                <w:color w:val="323232"/>
              </w:rPr>
              <w:t>kids’</w:t>
            </w:r>
            <w:r>
              <w:rPr>
                <w:rFonts w:ascii="Helvetica" w:hAnsi="Helvetica"/>
                <w:color w:val="323232"/>
              </w:rPr>
              <w:t xml:space="preserve"> extracurricular activities. She also uses certain websites and paid subscription programs that help her organize her common activities. Recently, she found out that she’s pregnant and she’s been forgetting certain things at home even during quick one-day trips with her kids’ field-trips or sporting events. She can’t keep doing that because her kids </w:t>
            </w:r>
            <w:r>
              <w:rPr>
                <w:rFonts w:ascii="Helvetica" w:hAnsi="Helvetica"/>
                <w:color w:val="323232"/>
              </w:rPr>
              <w:lastRenderedPageBreak/>
              <w:t xml:space="preserve">coaches take it out on her kids and she feels </w:t>
            </w:r>
            <w:r w:rsidR="00767820">
              <w:rPr>
                <w:rFonts w:ascii="Helvetica" w:hAnsi="Helvetica"/>
                <w:color w:val="323232"/>
              </w:rPr>
              <w:t>awful</w:t>
            </w:r>
            <w:r>
              <w:rPr>
                <w:rFonts w:ascii="Helvetica" w:hAnsi="Helvetica"/>
                <w:color w:val="323232"/>
              </w:rPr>
              <w:t xml:space="preserve">! People tell her it’s just “pregnancy brain” and she just needs some help from her </w:t>
            </w:r>
            <w:r w:rsidR="00767820">
              <w:rPr>
                <w:rFonts w:ascii="Helvetica" w:hAnsi="Helvetica"/>
                <w:color w:val="323232"/>
              </w:rPr>
              <w:t>family</w:t>
            </w:r>
            <w:r>
              <w:rPr>
                <w:rFonts w:ascii="Helvetica" w:hAnsi="Helvetica"/>
                <w:color w:val="323232"/>
              </w:rPr>
              <w:t xml:space="preserve"> to keep up with everything. Still, Vanessa would like to find some online service or maybe an app that’ll help her organize things for each of her kids as well as things for the whole family when it concerns a family trip. </w:t>
            </w:r>
          </w:p>
        </w:tc>
      </w:tr>
      <w:tr w:rsidR="00C761FF" w:rsidRPr="00C761FF" w14:paraId="7A95EE6E" w14:textId="77777777" w:rsidTr="00767820">
        <w:trPr>
          <w:trHeight w:val="1223"/>
        </w:trPr>
        <w:tc>
          <w:tcPr>
            <w:cnfStyle w:val="001000000000" w:firstRow="0" w:lastRow="0" w:firstColumn="1" w:lastColumn="0" w:oddVBand="0" w:evenVBand="0" w:oddHBand="0" w:evenHBand="0" w:firstRowFirstColumn="0" w:firstRowLastColumn="0" w:lastRowFirstColumn="0" w:lastRowLastColumn="0"/>
            <w:tcW w:w="2519" w:type="dxa"/>
            <w:shd w:val="clear" w:color="auto" w:fill="7C9449"/>
          </w:tcPr>
          <w:p w14:paraId="3607EB18" w14:textId="77777777" w:rsidR="00C761FF" w:rsidRPr="00C761FF" w:rsidRDefault="00C761FF" w:rsidP="00C737AD">
            <w:pPr>
              <w:rPr>
                <w:rFonts w:ascii="Helvetica" w:hAnsi="Helvetica"/>
              </w:rPr>
            </w:pPr>
            <w:r w:rsidRPr="00C761FF">
              <w:rPr>
                <w:rFonts w:ascii="Helvetica" w:hAnsi="Helvetica"/>
              </w:rPr>
              <w:lastRenderedPageBreak/>
              <w:t>Quote</w:t>
            </w:r>
          </w:p>
        </w:tc>
        <w:tc>
          <w:tcPr>
            <w:tcW w:w="7983" w:type="dxa"/>
            <w:shd w:val="clear" w:color="auto" w:fill="EFDDB4"/>
          </w:tcPr>
          <w:p w14:paraId="68D2D082" w14:textId="655C143A" w:rsidR="00C761FF" w:rsidRPr="00C761FF" w:rsidRDefault="00215A4B" w:rsidP="00C737AD">
            <w:pPr>
              <w:cnfStyle w:val="000000000000" w:firstRow="0" w:lastRow="0" w:firstColumn="0" w:lastColumn="0" w:oddVBand="0" w:evenVBand="0" w:oddHBand="0" w:evenHBand="0" w:firstRowFirstColumn="0" w:firstRowLastColumn="0" w:lastRowFirstColumn="0" w:lastRowLastColumn="0"/>
              <w:rPr>
                <w:rFonts w:ascii="Helvetica" w:hAnsi="Helvetica"/>
                <w:color w:val="323232"/>
              </w:rPr>
            </w:pPr>
            <w:r>
              <w:rPr>
                <w:rFonts w:ascii="Helvetica" w:hAnsi="Helvetica"/>
                <w:color w:val="323232"/>
              </w:rPr>
              <w:t xml:space="preserve">“With 5 kids and another one on the way, plus let’s face it, John is like a </w:t>
            </w:r>
            <w:r w:rsidR="00767820">
              <w:rPr>
                <w:rFonts w:ascii="Helvetica" w:hAnsi="Helvetica"/>
                <w:color w:val="323232"/>
              </w:rPr>
              <w:t>huge</w:t>
            </w:r>
            <w:r>
              <w:rPr>
                <w:rFonts w:ascii="Helvetica" w:hAnsi="Helvetica"/>
                <w:color w:val="323232"/>
              </w:rPr>
              <w:t xml:space="preserve"> kid himself, it’s so hard keeping up with </w:t>
            </w:r>
            <w:r w:rsidR="00767820">
              <w:rPr>
                <w:rFonts w:ascii="Helvetica" w:hAnsi="Helvetica"/>
                <w:color w:val="323232"/>
              </w:rPr>
              <w:t>everything</w:t>
            </w:r>
            <w:r>
              <w:rPr>
                <w:rFonts w:ascii="Helvetica" w:hAnsi="Helvetica"/>
                <w:color w:val="323232"/>
              </w:rPr>
              <w:t xml:space="preserve">! If only there was some way to organize </w:t>
            </w:r>
            <w:r w:rsidR="00767820">
              <w:rPr>
                <w:rFonts w:ascii="Helvetica" w:hAnsi="Helvetica"/>
                <w:color w:val="323232"/>
              </w:rPr>
              <w:t>things by kid, trips, and family that’d be great!”</w:t>
            </w:r>
          </w:p>
        </w:tc>
      </w:tr>
    </w:tbl>
    <w:p w14:paraId="581EC70C" w14:textId="77777777" w:rsidR="00C761FF" w:rsidRPr="00085FB1" w:rsidRDefault="00C761FF" w:rsidP="00DA2296">
      <w:pPr>
        <w:rPr>
          <w:rFonts w:ascii="Helvetica" w:hAnsi="Helvetica"/>
        </w:rPr>
      </w:pPr>
    </w:p>
    <w:sectPr w:rsidR="00C761FF" w:rsidRPr="00085FB1" w:rsidSect="005F36AC">
      <w:headerReference w:type="default" r:id="rId11"/>
      <w:footerReference w:type="even" r:id="rId12"/>
      <w:footerReference w:type="default" r:id="rId13"/>
      <w:headerReference w:type="first" r:id="rId14"/>
      <w:pgSz w:w="12240" w:h="15840"/>
      <w:pgMar w:top="1080" w:right="864" w:bottom="158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5B637" w14:textId="77777777" w:rsidR="004B7163" w:rsidRDefault="004B7163">
      <w:pPr>
        <w:spacing w:after="0" w:line="240" w:lineRule="auto"/>
      </w:pPr>
      <w:r>
        <w:separator/>
      </w:r>
    </w:p>
  </w:endnote>
  <w:endnote w:type="continuationSeparator" w:id="0">
    <w:p w14:paraId="189FBCAE" w14:textId="77777777" w:rsidR="004B7163" w:rsidRDefault="004B7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8E8CB" w14:textId="77777777" w:rsidR="000342AB" w:rsidRDefault="000342AB" w:rsidP="00D25C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978019" w14:textId="77777777" w:rsidR="000342AB" w:rsidRDefault="000342AB" w:rsidP="000342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20154" w14:textId="77777777" w:rsidR="000342AB" w:rsidRDefault="000342AB" w:rsidP="00D25C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7820">
      <w:rPr>
        <w:rStyle w:val="PageNumber"/>
        <w:noProof/>
      </w:rPr>
      <w:t>1</w:t>
    </w:r>
    <w:r>
      <w:rPr>
        <w:rStyle w:val="PageNumber"/>
      </w:rPr>
      <w:fldChar w:fldCharType="end"/>
    </w:r>
  </w:p>
  <w:p w14:paraId="03B9CB09" w14:textId="77777777" w:rsidR="006076B0" w:rsidRDefault="006076B0" w:rsidP="000342AB">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4A812" w14:textId="77777777" w:rsidR="004B7163" w:rsidRDefault="004B7163">
      <w:pPr>
        <w:spacing w:after="0" w:line="240" w:lineRule="auto"/>
      </w:pPr>
      <w:r>
        <w:separator/>
      </w:r>
    </w:p>
  </w:footnote>
  <w:footnote w:type="continuationSeparator" w:id="0">
    <w:p w14:paraId="6F14BF7F" w14:textId="77777777" w:rsidR="004B7163" w:rsidRDefault="004B7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81C88" w14:textId="319F881F" w:rsidR="0073626B" w:rsidRDefault="004B7163" w:rsidP="0073626B">
    <w:pPr>
      <w:pStyle w:val="Header"/>
      <w:jc w:val="right"/>
      <w:rPr>
        <w:color w:val="4F81BD" w:themeColor="accent1"/>
      </w:rPr>
    </w:pPr>
    <w:sdt>
      <w:sdtPr>
        <w:rPr>
          <w:color w:val="4F81BD" w:themeColor="accent1"/>
          <w:sz w:val="21"/>
          <w:vertAlign w:val="superscript"/>
        </w:rPr>
        <w:alias w:val="Title"/>
        <w:tag w:val=""/>
        <w:id w:val="-821656752"/>
        <w:placeholder>
          <w:docPart w:val="B02B98D41392E943838BCB7BEEC3E7A2"/>
        </w:placeholder>
        <w:dataBinding w:prefixMappings="xmlns:ns0='http://purl.org/dc/elements/1.1/' xmlns:ns1='http://schemas.openxmlformats.org/package/2006/metadata/core-properties' " w:xpath="/ns1:coreProperties[1]/ns0:title[1]" w:storeItemID="{6C3C8BC8-F283-45AE-878A-BAB7291924A1}"/>
        <w:text/>
      </w:sdtPr>
      <w:sdtEndPr/>
      <w:sdtContent>
        <w:r w:rsidR="0073626B">
          <w:rPr>
            <w:color w:val="4F81BD" w:themeColor="accent1"/>
            <w:sz w:val="21"/>
            <w:vertAlign w:val="superscript"/>
          </w:rPr>
          <w:t>September 11, 2016</w:t>
        </w:r>
      </w:sdtContent>
    </w:sdt>
    <w:r w:rsidR="0073626B">
      <w:rPr>
        <w:color w:val="4F81BD" w:themeColor="accent1"/>
      </w:rPr>
      <w:t xml:space="preserve"> | </w:t>
    </w:r>
    <w:sdt>
      <w:sdtPr>
        <w:rPr>
          <w:color w:val="4F81BD" w:themeColor="accent1"/>
        </w:rPr>
        <w:alias w:val="Author"/>
        <w:tag w:val=""/>
        <w:id w:val="-137573206"/>
        <w:placeholder>
          <w:docPart w:val="F3B97F1E00DC924FA2B7284EF3848751"/>
        </w:placeholder>
        <w:dataBinding w:prefixMappings="xmlns:ns0='http://purl.org/dc/elements/1.1/' xmlns:ns1='http://schemas.openxmlformats.org/package/2006/metadata/core-properties' " w:xpath="/ns1:coreProperties[1]/ns0:creator[1]" w:storeItemID="{6C3C8BC8-F283-45AE-878A-BAB7291924A1}"/>
        <w:text/>
      </w:sdtPr>
      <w:sdtEndPr/>
      <w:sdtContent>
        <w:r w:rsidR="0073626B">
          <w:rPr>
            <w:color w:val="4F81BD" w:themeColor="accent1"/>
          </w:rPr>
          <w:t>Shaun Rogers</w:t>
        </w:r>
      </w:sdtContent>
    </w:sdt>
  </w:p>
  <w:p w14:paraId="65168AC3" w14:textId="77777777" w:rsidR="0073626B" w:rsidRDefault="007362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125B7" w14:textId="77777777" w:rsidR="00085FB1" w:rsidRPr="00085FB1" w:rsidRDefault="004B7163" w:rsidP="00085FB1">
    <w:pPr>
      <w:pStyle w:val="Header"/>
      <w:jc w:val="right"/>
      <w:rPr>
        <w:rFonts w:ascii="Helvetica" w:hAnsi="Helvetica"/>
        <w:color w:val="2E4A86"/>
      </w:rPr>
    </w:pPr>
    <w:sdt>
      <w:sdtPr>
        <w:rPr>
          <w:rFonts w:ascii="Helvetica" w:hAnsi="Helvetica"/>
          <w:color w:val="2E4A86"/>
          <w:sz w:val="21"/>
          <w:vertAlign w:val="superscript"/>
        </w:rPr>
        <w:alias w:val="Title"/>
        <w:tag w:val=""/>
        <w:id w:val="664756013"/>
        <w:placeholder>
          <w:docPart w:val="4725A0045ACA5443ADCF3D56AD0C8AE7"/>
        </w:placeholder>
        <w:dataBinding w:prefixMappings="xmlns:ns0='http://purl.org/dc/elements/1.1/' xmlns:ns1='http://schemas.openxmlformats.org/package/2006/metadata/core-properties' " w:xpath="/ns1:coreProperties[1]/ns0:title[1]" w:storeItemID="{6C3C8BC8-F283-45AE-878A-BAB7291924A1}"/>
        <w:text/>
      </w:sdtPr>
      <w:sdtEndPr/>
      <w:sdtContent>
        <w:r w:rsidR="00085FB1" w:rsidRPr="00085FB1">
          <w:rPr>
            <w:rFonts w:ascii="Helvetica" w:hAnsi="Helvetica"/>
            <w:color w:val="2E4A86"/>
            <w:sz w:val="21"/>
            <w:vertAlign w:val="superscript"/>
          </w:rPr>
          <w:t>September 11, 2016</w:t>
        </w:r>
      </w:sdtContent>
    </w:sdt>
    <w:r w:rsidR="00085FB1" w:rsidRPr="00085FB1">
      <w:rPr>
        <w:rFonts w:ascii="Helvetica" w:hAnsi="Helvetica"/>
        <w:color w:val="2E4A86"/>
      </w:rPr>
      <w:t xml:space="preserve"> | </w:t>
    </w:r>
    <w:sdt>
      <w:sdtPr>
        <w:rPr>
          <w:rFonts w:ascii="Helvetica" w:hAnsi="Helvetica"/>
          <w:color w:val="2E4A86"/>
        </w:rPr>
        <w:alias w:val="Author"/>
        <w:tag w:val=""/>
        <w:id w:val="-1677181147"/>
        <w:placeholder>
          <w:docPart w:val="FA1DAEAA1092814AA97B48325936A1A8"/>
        </w:placeholder>
        <w:dataBinding w:prefixMappings="xmlns:ns0='http://purl.org/dc/elements/1.1/' xmlns:ns1='http://schemas.openxmlformats.org/package/2006/metadata/core-properties' " w:xpath="/ns1:coreProperties[1]/ns0:creator[1]" w:storeItemID="{6C3C8BC8-F283-45AE-878A-BAB7291924A1}"/>
        <w:text/>
      </w:sdtPr>
      <w:sdtEndPr/>
      <w:sdtContent>
        <w:r w:rsidR="00085FB1" w:rsidRPr="00085FB1">
          <w:rPr>
            <w:rFonts w:ascii="Helvetica" w:hAnsi="Helvetica"/>
            <w:color w:val="2E4A86"/>
          </w:rPr>
          <w:t>Shaun Rogers</w:t>
        </w:r>
      </w:sdtContent>
    </w:sdt>
  </w:p>
  <w:p w14:paraId="3100A018" w14:textId="77777777" w:rsidR="00085FB1" w:rsidRDefault="00085F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01A0E2D"/>
    <w:multiLevelType w:val="hybridMultilevel"/>
    <w:tmpl w:val="FB0A6E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1E1F02"/>
    <w:multiLevelType w:val="hybridMultilevel"/>
    <w:tmpl w:val="B0EA9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24FC6"/>
    <w:multiLevelType w:val="hybridMultilevel"/>
    <w:tmpl w:val="65BA0F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0"/>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B1"/>
    <w:rsid w:val="000342AB"/>
    <w:rsid w:val="00085FB1"/>
    <w:rsid w:val="001959D1"/>
    <w:rsid w:val="001A6903"/>
    <w:rsid w:val="00215A4B"/>
    <w:rsid w:val="004B7163"/>
    <w:rsid w:val="004E3AC5"/>
    <w:rsid w:val="005A7356"/>
    <w:rsid w:val="005D7B06"/>
    <w:rsid w:val="005F36AC"/>
    <w:rsid w:val="006076B0"/>
    <w:rsid w:val="0063556A"/>
    <w:rsid w:val="0073626B"/>
    <w:rsid w:val="00767820"/>
    <w:rsid w:val="0080526A"/>
    <w:rsid w:val="008656FE"/>
    <w:rsid w:val="008752A1"/>
    <w:rsid w:val="008E2732"/>
    <w:rsid w:val="0098125F"/>
    <w:rsid w:val="00993467"/>
    <w:rsid w:val="009D58B8"/>
    <w:rsid w:val="00B052C8"/>
    <w:rsid w:val="00BC1921"/>
    <w:rsid w:val="00C761FF"/>
    <w:rsid w:val="00D72D3C"/>
    <w:rsid w:val="00D9419C"/>
    <w:rsid w:val="00DA2296"/>
    <w:rsid w:val="00DE5271"/>
    <w:rsid w:val="00E2316D"/>
    <w:rsid w:val="00E277DA"/>
    <w:rsid w:val="00F0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25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071C3"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1FF"/>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265898"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4F81BD"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4F81BD"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4F81BD"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4F81BD"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4F81BD"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4F81BD" w:themeColor="accent1"/>
      </w:pBdr>
      <w:spacing w:after="400" w:line="240" w:lineRule="auto"/>
      <w:contextualSpacing/>
    </w:pPr>
    <w:rPr>
      <w:rFonts w:asciiTheme="majorHAnsi" w:eastAsiaTheme="majorEastAsia" w:hAnsiTheme="majorHAnsi" w:cstheme="majorBidi"/>
      <w:b/>
      <w:color w:val="265898"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265898"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5898"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F81BD"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4F81BD"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F81BD"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4F81BD" w:themeColor="accent1"/>
      <w:sz w:val="34"/>
      <w:szCs w:val="22"/>
    </w:rPr>
  </w:style>
  <w:style w:type="character" w:customStyle="1" w:styleId="SubtitleChar">
    <w:name w:val="Subtitle Char"/>
    <w:basedOn w:val="DefaultParagraphFont"/>
    <w:link w:val="Subtitle"/>
    <w:uiPriority w:val="11"/>
    <w:semiHidden/>
    <w:rPr>
      <w:rFonts w:eastAsiaTheme="minorEastAsia"/>
      <w:color w:val="4F81BD" w:themeColor="accent1"/>
      <w:sz w:val="34"/>
      <w:szCs w:val="22"/>
    </w:rPr>
  </w:style>
  <w:style w:type="character" w:styleId="SubtleEmphasis">
    <w:name w:val="Subtle Emphasis"/>
    <w:basedOn w:val="DefaultParagraphFont"/>
    <w:uiPriority w:val="19"/>
    <w:semiHidden/>
    <w:unhideWhenUsed/>
    <w:qFormat/>
    <w:rPr>
      <w:i/>
      <w:iCs/>
      <w:color w:val="3071C3" w:themeColor="text2" w:themeTint="BF"/>
    </w:rPr>
  </w:style>
  <w:style w:type="character" w:styleId="IntenseEmphasis">
    <w:name w:val="Intense Emphasis"/>
    <w:basedOn w:val="DefaultParagraphFont"/>
    <w:uiPriority w:val="21"/>
    <w:semiHidden/>
    <w:unhideWhenUsed/>
    <w:qFormat/>
    <w:rPr>
      <w:b/>
      <w:i/>
      <w:iCs/>
      <w:color w:val="265898" w:themeColor="text2" w:themeTint="E6"/>
    </w:rPr>
  </w:style>
  <w:style w:type="character" w:styleId="Strong">
    <w:name w:val="Strong"/>
    <w:basedOn w:val="DefaultParagraphFont"/>
    <w:uiPriority w:val="22"/>
    <w:semiHidden/>
    <w:unhideWhenUsed/>
    <w:qFormat/>
    <w:rPr>
      <w:b/>
      <w:bCs/>
      <w:color w:val="3071C3"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265898" w:themeColor="text2" w:themeTint="E6"/>
      <w:sz w:val="34"/>
    </w:rPr>
  </w:style>
  <w:style w:type="character" w:customStyle="1" w:styleId="IntenseQuoteChar">
    <w:name w:val="Intense Quote Char"/>
    <w:basedOn w:val="DefaultParagraphFont"/>
    <w:link w:val="IntenseQuote"/>
    <w:uiPriority w:val="30"/>
    <w:semiHidden/>
    <w:rPr>
      <w:b/>
      <w:i/>
      <w:iCs/>
      <w:color w:val="265898" w:themeColor="text2" w:themeTint="E6"/>
      <w:sz w:val="34"/>
    </w:rPr>
  </w:style>
  <w:style w:type="character" w:styleId="SubtleReference">
    <w:name w:val="Subtle Reference"/>
    <w:basedOn w:val="DefaultParagraphFont"/>
    <w:uiPriority w:val="31"/>
    <w:semiHidden/>
    <w:unhideWhenUsed/>
    <w:qFormat/>
    <w:rPr>
      <w:caps/>
      <w:smallCaps w:val="0"/>
      <w:color w:val="3071C3" w:themeColor="text2" w:themeTint="BF"/>
    </w:rPr>
  </w:style>
  <w:style w:type="character" w:styleId="IntenseReference">
    <w:name w:val="Intense Reference"/>
    <w:basedOn w:val="DefaultParagraphFont"/>
    <w:uiPriority w:val="32"/>
    <w:semiHidden/>
    <w:unhideWhenUsed/>
    <w:qFormat/>
    <w:rPr>
      <w:b/>
      <w:bCs/>
      <w:caps/>
      <w:smallCaps w:val="0"/>
      <w:color w:val="3071C3"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0342AB"/>
  </w:style>
  <w:style w:type="table" w:styleId="TableGrid">
    <w:name w:val="Table Grid"/>
    <w:basedOn w:val="TableNormal"/>
    <w:uiPriority w:val="39"/>
    <w:rsid w:val="00C76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C761F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unhideWhenUsed/>
    <w:qFormat/>
    <w:rsid w:val="005A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haunRogers1/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25A0045ACA5443ADCF3D56AD0C8AE7"/>
        <w:category>
          <w:name w:val="General"/>
          <w:gallery w:val="placeholder"/>
        </w:category>
        <w:types>
          <w:type w:val="bbPlcHdr"/>
        </w:types>
        <w:behaviors>
          <w:behavior w:val="content"/>
        </w:behaviors>
        <w:guid w:val="{07FD1E10-44C7-B248-82E2-D96D20DD8259}"/>
      </w:docPartPr>
      <w:docPartBody>
        <w:p w:rsidR="001C2C24" w:rsidRDefault="00DE3069" w:rsidP="00DE3069">
          <w:pPr>
            <w:pStyle w:val="4725A0045ACA5443ADCF3D56AD0C8AE7"/>
          </w:pPr>
          <w:r>
            <w:rPr>
              <w:color w:val="5B9BD5" w:themeColor="accent1"/>
            </w:rPr>
            <w:t>[Document title]</w:t>
          </w:r>
        </w:p>
      </w:docPartBody>
    </w:docPart>
    <w:docPart>
      <w:docPartPr>
        <w:name w:val="FA1DAEAA1092814AA97B48325936A1A8"/>
        <w:category>
          <w:name w:val="General"/>
          <w:gallery w:val="placeholder"/>
        </w:category>
        <w:types>
          <w:type w:val="bbPlcHdr"/>
        </w:types>
        <w:behaviors>
          <w:behavior w:val="content"/>
        </w:behaviors>
        <w:guid w:val="{FEF66D79-C30A-0E4D-9CA2-6A2926AF6E0A}"/>
      </w:docPartPr>
      <w:docPartBody>
        <w:p w:rsidR="001C2C24" w:rsidRDefault="00DE3069" w:rsidP="00DE3069">
          <w:pPr>
            <w:pStyle w:val="FA1DAEAA1092814AA97B48325936A1A8"/>
          </w:pPr>
          <w:r>
            <w:t>[Author Name]</w:t>
          </w:r>
        </w:p>
      </w:docPartBody>
    </w:docPart>
    <w:docPart>
      <w:docPartPr>
        <w:name w:val="B02B98D41392E943838BCB7BEEC3E7A2"/>
        <w:category>
          <w:name w:val="General"/>
          <w:gallery w:val="placeholder"/>
        </w:category>
        <w:types>
          <w:type w:val="bbPlcHdr"/>
        </w:types>
        <w:behaviors>
          <w:behavior w:val="content"/>
        </w:behaviors>
        <w:guid w:val="{4F1BA766-95D5-F845-9070-144182D3A0EB}"/>
      </w:docPartPr>
      <w:docPartBody>
        <w:p w:rsidR="00943E0B" w:rsidRDefault="001C2C24" w:rsidP="001C2C24">
          <w:pPr>
            <w:pStyle w:val="B02B98D41392E943838BCB7BEEC3E7A2"/>
          </w:pPr>
          <w:r>
            <w:rPr>
              <w:color w:val="5B9BD5" w:themeColor="accent1"/>
            </w:rPr>
            <w:t>[Document title]</w:t>
          </w:r>
        </w:p>
      </w:docPartBody>
    </w:docPart>
    <w:docPart>
      <w:docPartPr>
        <w:name w:val="F3B97F1E00DC924FA2B7284EF3848751"/>
        <w:category>
          <w:name w:val="General"/>
          <w:gallery w:val="placeholder"/>
        </w:category>
        <w:types>
          <w:type w:val="bbPlcHdr"/>
        </w:types>
        <w:behaviors>
          <w:behavior w:val="content"/>
        </w:behaviors>
        <w:guid w:val="{EE34033F-DA17-1441-A742-4DC935CA7494}"/>
      </w:docPartPr>
      <w:docPartBody>
        <w:p w:rsidR="00943E0B" w:rsidRDefault="001C2C24" w:rsidP="001C2C24">
          <w:pPr>
            <w:pStyle w:val="F3B97F1E00DC924FA2B7284EF384875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69"/>
    <w:rsid w:val="001544E4"/>
    <w:rsid w:val="001C2C24"/>
    <w:rsid w:val="009350D3"/>
    <w:rsid w:val="00943E0B"/>
    <w:rsid w:val="00D7561E"/>
    <w:rsid w:val="00DE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83FAA991B89439C3EC3C7C6F15DD5">
    <w:name w:val="53D83FAA991B89439C3EC3C7C6F15DD5"/>
  </w:style>
  <w:style w:type="paragraph" w:customStyle="1" w:styleId="873F05CE96F40947A77396265BA62D56">
    <w:name w:val="873F05CE96F40947A77396265BA62D56"/>
  </w:style>
  <w:style w:type="paragraph" w:customStyle="1" w:styleId="676D49A8AAE4384AB72FC146421BF2B8">
    <w:name w:val="676D49A8AAE4384AB72FC146421BF2B8"/>
  </w:style>
  <w:style w:type="paragraph" w:customStyle="1" w:styleId="774CDF7D5F314149A7B14487A7C0317F">
    <w:name w:val="774CDF7D5F314149A7B14487A7C0317F"/>
  </w:style>
  <w:style w:type="paragraph" w:customStyle="1" w:styleId="4725A0045ACA5443ADCF3D56AD0C8AE7">
    <w:name w:val="4725A0045ACA5443ADCF3D56AD0C8AE7"/>
    <w:rsid w:val="00DE3069"/>
  </w:style>
  <w:style w:type="paragraph" w:customStyle="1" w:styleId="FA1DAEAA1092814AA97B48325936A1A8">
    <w:name w:val="FA1DAEAA1092814AA97B48325936A1A8"/>
    <w:rsid w:val="00DE3069"/>
  </w:style>
  <w:style w:type="paragraph" w:customStyle="1" w:styleId="B02B98D41392E943838BCB7BEEC3E7A2">
    <w:name w:val="B02B98D41392E943838BCB7BEEC3E7A2"/>
    <w:rsid w:val="001C2C24"/>
  </w:style>
  <w:style w:type="paragraph" w:customStyle="1" w:styleId="F3B97F1E00DC924FA2B7284EF3848751">
    <w:name w:val="F3B97F1E00DC924FA2B7284EF3848751"/>
    <w:rsid w:val="001C2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B18B88-F0A0-E24F-B263-8B6F21CA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61</TotalTime>
  <Pages>4</Pages>
  <Words>814</Words>
  <Characters>4642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September 11, 2016</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11, 2016</dc:title>
  <dc:subject/>
  <dc:creator>Shaun Rogers</dc:creator>
  <cp:keywords/>
  <dc:description/>
  <cp:lastModifiedBy>Shaun Rogers</cp:lastModifiedBy>
  <cp:revision>9</cp:revision>
  <dcterms:created xsi:type="dcterms:W3CDTF">2016-09-11T15:39:00Z</dcterms:created>
  <dcterms:modified xsi:type="dcterms:W3CDTF">2016-09-11T20:01:00Z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